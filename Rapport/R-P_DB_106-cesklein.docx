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7625" w14:textId="3FC40AD8" w:rsidR="007F30AE" w:rsidRPr="000E7483" w:rsidRDefault="00146BF7" w:rsidP="000E7483">
      <w:pPr>
        <w:pStyle w:val="Titre"/>
      </w:pPr>
      <w:r>
        <w:t>P_DB_106</w:t>
      </w:r>
      <w:r w:rsidR="00BD5316">
        <w:t xml:space="preserve"> - SpicyInvaders</w:t>
      </w:r>
    </w:p>
    <w:p w14:paraId="2709978F" w14:textId="4D56114C" w:rsidR="001D4577" w:rsidRPr="00BD5316" w:rsidRDefault="00BD5316" w:rsidP="00BD5316">
      <w:pPr>
        <w:spacing w:before="2400"/>
        <w:jc w:val="center"/>
        <w:rPr>
          <w:rFonts w:cs="Arial"/>
          <w:sz w:val="22"/>
          <w:szCs w:val="22"/>
        </w:rPr>
      </w:pPr>
      <w:r>
        <w:rPr>
          <w:noProof/>
        </w:rPr>
        <w:drawing>
          <wp:inline distT="0" distB="0" distL="0" distR="0" wp14:anchorId="1C1641A2" wp14:editId="1CE0AEEF">
            <wp:extent cx="4762500" cy="4762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080F75" w14:textId="75555398" w:rsidR="007F30AE" w:rsidRPr="000E7483" w:rsidRDefault="00146BF7" w:rsidP="000E7483">
      <w:pPr>
        <w:spacing w:before="2000"/>
        <w:jc w:val="center"/>
      </w:pPr>
      <w:r>
        <w:t>César Klein - Cin2a</w:t>
      </w:r>
    </w:p>
    <w:p w14:paraId="6E45D26B" w14:textId="0A9838E7" w:rsidR="007F30AE" w:rsidRPr="000E7483" w:rsidRDefault="00146BF7" w:rsidP="000E7483">
      <w:pPr>
        <w:jc w:val="center"/>
      </w:pPr>
      <w:r>
        <w:t>Etml - Vennes</w:t>
      </w:r>
    </w:p>
    <w:p w14:paraId="07A647B0" w14:textId="493F3DAB" w:rsidR="007F30AE" w:rsidRPr="000E7483" w:rsidRDefault="00146BF7" w:rsidP="000E7483">
      <w:pPr>
        <w:jc w:val="center"/>
      </w:pPr>
      <w:r>
        <w:t>32 périodes</w:t>
      </w:r>
    </w:p>
    <w:p w14:paraId="0321CE49" w14:textId="7F8EC697" w:rsidR="007F30AE" w:rsidRPr="000E7483" w:rsidRDefault="00146BF7" w:rsidP="00146BF7">
      <w:pPr>
        <w:jc w:val="center"/>
      </w:pPr>
      <w:r>
        <w:t>Antoine Mveng</w:t>
      </w:r>
    </w:p>
    <w:p w14:paraId="42F37E0B" w14:textId="77777777" w:rsidR="007F30AE" w:rsidRPr="007F30AE" w:rsidRDefault="007F30AE" w:rsidP="001764CE">
      <w:pPr>
        <w:pStyle w:val="Titre"/>
      </w:pPr>
      <w:r w:rsidRPr="00AA4393">
        <w:br w:type="page"/>
      </w:r>
      <w:r w:rsidRPr="007F30AE">
        <w:lastRenderedPageBreak/>
        <w:t>Table des matières</w:t>
      </w:r>
    </w:p>
    <w:p w14:paraId="492F1D96" w14:textId="16A3E038" w:rsidR="00D84E60"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3005709" w:history="1">
        <w:r w:rsidR="00D84E60" w:rsidRPr="00F00F3C">
          <w:rPr>
            <w:rStyle w:val="Lienhypertexte"/>
            <w:noProof/>
          </w:rPr>
          <w:t>1</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Spécifications</w:t>
        </w:r>
        <w:r w:rsidR="00D84E60">
          <w:rPr>
            <w:noProof/>
            <w:webHidden/>
          </w:rPr>
          <w:tab/>
        </w:r>
        <w:r w:rsidR="00D84E60">
          <w:rPr>
            <w:noProof/>
            <w:webHidden/>
          </w:rPr>
          <w:fldChar w:fldCharType="begin"/>
        </w:r>
        <w:r w:rsidR="00D84E60">
          <w:rPr>
            <w:noProof/>
            <w:webHidden/>
          </w:rPr>
          <w:instrText xml:space="preserve"> PAGEREF _Toc183005709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2F8EDDEF" w14:textId="144732E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0" w:history="1">
        <w:r w:rsidR="00D84E60" w:rsidRPr="00F00F3C">
          <w:rPr>
            <w:rStyle w:val="Lienhypertexte"/>
            <w:noProof/>
          </w:rPr>
          <w:t>1.1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Titre</w:t>
        </w:r>
        <w:r w:rsidR="00D84E60">
          <w:rPr>
            <w:noProof/>
            <w:webHidden/>
          </w:rPr>
          <w:tab/>
        </w:r>
        <w:r w:rsidR="00D84E60">
          <w:rPr>
            <w:noProof/>
            <w:webHidden/>
          </w:rPr>
          <w:fldChar w:fldCharType="begin"/>
        </w:r>
        <w:r w:rsidR="00D84E60">
          <w:rPr>
            <w:noProof/>
            <w:webHidden/>
          </w:rPr>
          <w:instrText xml:space="preserve"> PAGEREF _Toc183005710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16E4D685" w14:textId="5EF7CC1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1" w:history="1">
        <w:r w:rsidR="00D84E60" w:rsidRPr="00F00F3C">
          <w:rPr>
            <w:rStyle w:val="Lienhypertexte"/>
            <w:noProof/>
          </w:rPr>
          <w:t>1.2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Description</w:t>
        </w:r>
        <w:r w:rsidR="00D84E60">
          <w:rPr>
            <w:noProof/>
            <w:webHidden/>
          </w:rPr>
          <w:tab/>
        </w:r>
        <w:r w:rsidR="00D84E60">
          <w:rPr>
            <w:noProof/>
            <w:webHidden/>
          </w:rPr>
          <w:fldChar w:fldCharType="begin"/>
        </w:r>
        <w:r w:rsidR="00D84E60">
          <w:rPr>
            <w:noProof/>
            <w:webHidden/>
          </w:rPr>
          <w:instrText xml:space="preserve"> PAGEREF _Toc183005711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640664BC" w14:textId="07F53E31"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2" w:history="1">
        <w:r w:rsidR="00D84E60" w:rsidRPr="00F00F3C">
          <w:rPr>
            <w:rStyle w:val="Lienhypertexte"/>
            <w:noProof/>
          </w:rPr>
          <w:t>1.3</w:t>
        </w:r>
        <w:r w:rsidR="00D84E60">
          <w:rPr>
            <w:rFonts w:eastAsiaTheme="minorEastAsia" w:cstheme="minorBidi"/>
            <w:smallCaps w:val="0"/>
            <w:noProof/>
            <w:kern w:val="2"/>
            <w:sz w:val="22"/>
            <w:szCs w:val="22"/>
            <w14:ligatures w14:val="standardContextual"/>
          </w:rPr>
          <w:tab/>
        </w:r>
        <w:r w:rsidR="00D84E60" w:rsidRPr="00F00F3C">
          <w:rPr>
            <w:rStyle w:val="Lienhypertexte"/>
            <w:noProof/>
          </w:rPr>
          <w:t>Matériel et logiciels à disposition</w:t>
        </w:r>
        <w:r w:rsidR="00D84E60">
          <w:rPr>
            <w:noProof/>
            <w:webHidden/>
          </w:rPr>
          <w:tab/>
        </w:r>
        <w:r w:rsidR="00D84E60">
          <w:rPr>
            <w:noProof/>
            <w:webHidden/>
          </w:rPr>
          <w:fldChar w:fldCharType="begin"/>
        </w:r>
        <w:r w:rsidR="00D84E60">
          <w:rPr>
            <w:noProof/>
            <w:webHidden/>
          </w:rPr>
          <w:instrText xml:space="preserve"> PAGEREF _Toc183005712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645377E1" w14:textId="62D1131A"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3" w:history="1">
        <w:r w:rsidR="00D84E60" w:rsidRPr="00F00F3C">
          <w:rPr>
            <w:rStyle w:val="Lienhypertexte"/>
            <w:noProof/>
          </w:rPr>
          <w:t>1.4</w:t>
        </w:r>
        <w:r w:rsidR="00D84E60">
          <w:rPr>
            <w:rFonts w:eastAsiaTheme="minorEastAsia" w:cstheme="minorBidi"/>
            <w:smallCaps w:val="0"/>
            <w:noProof/>
            <w:kern w:val="2"/>
            <w:sz w:val="22"/>
            <w:szCs w:val="22"/>
            <w14:ligatures w14:val="standardContextual"/>
          </w:rPr>
          <w:tab/>
        </w:r>
        <w:r w:rsidR="00D84E60" w:rsidRPr="00F00F3C">
          <w:rPr>
            <w:rStyle w:val="Lienhypertexte"/>
            <w:noProof/>
          </w:rPr>
          <w:t>Prérequis</w:t>
        </w:r>
        <w:r w:rsidR="00D84E60">
          <w:rPr>
            <w:noProof/>
            <w:webHidden/>
          </w:rPr>
          <w:tab/>
        </w:r>
        <w:r w:rsidR="00D84E60">
          <w:rPr>
            <w:noProof/>
            <w:webHidden/>
          </w:rPr>
          <w:fldChar w:fldCharType="begin"/>
        </w:r>
        <w:r w:rsidR="00D84E60">
          <w:rPr>
            <w:noProof/>
            <w:webHidden/>
          </w:rPr>
          <w:instrText xml:space="preserve"> PAGEREF _Toc183005713 \h </w:instrText>
        </w:r>
        <w:r w:rsidR="00D84E60">
          <w:rPr>
            <w:noProof/>
            <w:webHidden/>
          </w:rPr>
        </w:r>
        <w:r w:rsidR="00D84E60">
          <w:rPr>
            <w:noProof/>
            <w:webHidden/>
          </w:rPr>
          <w:fldChar w:fldCharType="separate"/>
        </w:r>
        <w:r w:rsidR="00D84E60">
          <w:rPr>
            <w:noProof/>
            <w:webHidden/>
          </w:rPr>
          <w:t>3</w:t>
        </w:r>
        <w:r w:rsidR="00D84E60">
          <w:rPr>
            <w:noProof/>
            <w:webHidden/>
          </w:rPr>
          <w:fldChar w:fldCharType="end"/>
        </w:r>
      </w:hyperlink>
    </w:p>
    <w:p w14:paraId="712AEF0B" w14:textId="7F66E091"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14" w:history="1">
        <w:r w:rsidR="00D84E60" w:rsidRPr="00F00F3C">
          <w:rPr>
            <w:rStyle w:val="Lienhypertexte"/>
            <w:noProof/>
          </w:rPr>
          <w:t>2</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Réalisation</w:t>
        </w:r>
        <w:r w:rsidR="00D84E60">
          <w:rPr>
            <w:noProof/>
            <w:webHidden/>
          </w:rPr>
          <w:tab/>
        </w:r>
        <w:r w:rsidR="00D84E60">
          <w:rPr>
            <w:noProof/>
            <w:webHidden/>
          </w:rPr>
          <w:fldChar w:fldCharType="begin"/>
        </w:r>
        <w:r w:rsidR="00D84E60">
          <w:rPr>
            <w:noProof/>
            <w:webHidden/>
          </w:rPr>
          <w:instrText xml:space="preserve"> PAGEREF _Toc183005714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17215FF3" w14:textId="26873C5E"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15" w:history="1">
        <w:r w:rsidR="00D84E60" w:rsidRPr="00F00F3C">
          <w:rPr>
            <w:rStyle w:val="Lienhypertexte"/>
            <w:noProof/>
          </w:rPr>
          <w:t>2.1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Dossier de Réalisation</w:t>
        </w:r>
        <w:r w:rsidR="00D84E60">
          <w:rPr>
            <w:noProof/>
            <w:webHidden/>
          </w:rPr>
          <w:tab/>
        </w:r>
        <w:r w:rsidR="00D84E60">
          <w:rPr>
            <w:noProof/>
            <w:webHidden/>
          </w:rPr>
          <w:fldChar w:fldCharType="begin"/>
        </w:r>
        <w:r w:rsidR="00D84E60">
          <w:rPr>
            <w:noProof/>
            <w:webHidden/>
          </w:rPr>
          <w:instrText xml:space="preserve"> PAGEREF _Toc183005715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766AB6EE" w14:textId="57E0619A"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6" w:history="1">
        <w:r w:rsidR="00D84E60" w:rsidRPr="00F00F3C">
          <w:rPr>
            <w:rStyle w:val="Lienhypertexte"/>
            <w:noProof/>
          </w:rPr>
          <w:t>2.1.1</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Réalisation du MCD</w:t>
        </w:r>
        <w:r w:rsidR="00D84E60">
          <w:rPr>
            <w:noProof/>
            <w:webHidden/>
          </w:rPr>
          <w:tab/>
        </w:r>
        <w:r w:rsidR="00D84E60">
          <w:rPr>
            <w:noProof/>
            <w:webHidden/>
          </w:rPr>
          <w:fldChar w:fldCharType="begin"/>
        </w:r>
        <w:r w:rsidR="00D84E60">
          <w:rPr>
            <w:noProof/>
            <w:webHidden/>
          </w:rPr>
          <w:instrText xml:space="preserve"> PAGEREF _Toc183005716 \h </w:instrText>
        </w:r>
        <w:r w:rsidR="00D84E60">
          <w:rPr>
            <w:noProof/>
            <w:webHidden/>
          </w:rPr>
        </w:r>
        <w:r w:rsidR="00D84E60">
          <w:rPr>
            <w:noProof/>
            <w:webHidden/>
          </w:rPr>
          <w:fldChar w:fldCharType="separate"/>
        </w:r>
        <w:r w:rsidR="00D84E60">
          <w:rPr>
            <w:noProof/>
            <w:webHidden/>
          </w:rPr>
          <w:t>4</w:t>
        </w:r>
        <w:r w:rsidR="00D84E60">
          <w:rPr>
            <w:noProof/>
            <w:webHidden/>
          </w:rPr>
          <w:fldChar w:fldCharType="end"/>
        </w:r>
      </w:hyperlink>
    </w:p>
    <w:p w14:paraId="76F8B780" w14:textId="47C3FF20"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7" w:history="1">
        <w:r w:rsidR="00D84E60" w:rsidRPr="00F00F3C">
          <w:rPr>
            <w:rStyle w:val="Lienhypertexte"/>
            <w:noProof/>
          </w:rPr>
          <w:t>2.1.2</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Création de la base de données et importation des données</w:t>
        </w:r>
        <w:r w:rsidR="00D84E60">
          <w:rPr>
            <w:noProof/>
            <w:webHidden/>
          </w:rPr>
          <w:tab/>
        </w:r>
        <w:r w:rsidR="00D84E60">
          <w:rPr>
            <w:noProof/>
            <w:webHidden/>
          </w:rPr>
          <w:fldChar w:fldCharType="begin"/>
        </w:r>
        <w:r w:rsidR="00D84E60">
          <w:rPr>
            <w:noProof/>
            <w:webHidden/>
          </w:rPr>
          <w:instrText xml:space="preserve"> PAGEREF _Toc183005717 \h </w:instrText>
        </w:r>
        <w:r w:rsidR="00D84E60">
          <w:rPr>
            <w:noProof/>
            <w:webHidden/>
          </w:rPr>
        </w:r>
        <w:r w:rsidR="00D84E60">
          <w:rPr>
            <w:noProof/>
            <w:webHidden/>
          </w:rPr>
          <w:fldChar w:fldCharType="separate"/>
        </w:r>
        <w:r w:rsidR="00D84E60">
          <w:rPr>
            <w:noProof/>
            <w:webHidden/>
          </w:rPr>
          <w:t>5</w:t>
        </w:r>
        <w:r w:rsidR="00D84E60">
          <w:rPr>
            <w:noProof/>
            <w:webHidden/>
          </w:rPr>
          <w:fldChar w:fldCharType="end"/>
        </w:r>
      </w:hyperlink>
    </w:p>
    <w:p w14:paraId="3EA4B132" w14:textId="3CC92360"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8" w:history="1">
        <w:r w:rsidR="00D84E60" w:rsidRPr="00F00F3C">
          <w:rPr>
            <w:rStyle w:val="Lienhypertexte"/>
            <w:noProof/>
          </w:rPr>
          <w:t>2.1.3</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Gestion des utilisateurs</w:t>
        </w:r>
        <w:r w:rsidR="00D84E60">
          <w:rPr>
            <w:noProof/>
            <w:webHidden/>
          </w:rPr>
          <w:tab/>
        </w:r>
        <w:r w:rsidR="00D84E60">
          <w:rPr>
            <w:noProof/>
            <w:webHidden/>
          </w:rPr>
          <w:fldChar w:fldCharType="begin"/>
        </w:r>
        <w:r w:rsidR="00D84E60">
          <w:rPr>
            <w:noProof/>
            <w:webHidden/>
          </w:rPr>
          <w:instrText xml:space="preserve"> PAGEREF _Toc183005718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F2EA334" w14:textId="2DEE4BD5"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19" w:history="1">
        <w:r w:rsidR="00D84E60" w:rsidRPr="00F00F3C">
          <w:rPr>
            <w:rStyle w:val="Lienhypertexte"/>
            <w:noProof/>
          </w:rPr>
          <w:t>2.1.4</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Requête de sélection</w:t>
        </w:r>
        <w:r w:rsidR="00D84E60">
          <w:rPr>
            <w:noProof/>
            <w:webHidden/>
          </w:rPr>
          <w:tab/>
        </w:r>
        <w:r w:rsidR="00D84E60">
          <w:rPr>
            <w:noProof/>
            <w:webHidden/>
          </w:rPr>
          <w:fldChar w:fldCharType="begin"/>
        </w:r>
        <w:r w:rsidR="00D84E60">
          <w:rPr>
            <w:noProof/>
            <w:webHidden/>
          </w:rPr>
          <w:instrText xml:space="preserve"> PAGEREF _Toc183005719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B37EC23" w14:textId="01BDF61D"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20" w:history="1">
        <w:r w:rsidR="00D84E60" w:rsidRPr="00F00F3C">
          <w:rPr>
            <w:rStyle w:val="Lienhypertexte"/>
            <w:noProof/>
          </w:rPr>
          <w:t>2.1.5</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Création des index</w:t>
        </w:r>
        <w:r w:rsidR="00D84E60">
          <w:rPr>
            <w:noProof/>
            <w:webHidden/>
          </w:rPr>
          <w:tab/>
        </w:r>
        <w:r w:rsidR="00D84E60">
          <w:rPr>
            <w:noProof/>
            <w:webHidden/>
          </w:rPr>
          <w:fldChar w:fldCharType="begin"/>
        </w:r>
        <w:r w:rsidR="00D84E60">
          <w:rPr>
            <w:noProof/>
            <w:webHidden/>
          </w:rPr>
          <w:instrText xml:space="preserve"> PAGEREF _Toc183005720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3B6AEA49" w14:textId="2588E096" w:rsidR="00D84E60"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3005721" w:history="1">
        <w:r w:rsidR="00D84E60" w:rsidRPr="00F00F3C">
          <w:rPr>
            <w:rStyle w:val="Lienhypertexte"/>
            <w:noProof/>
          </w:rPr>
          <w:t>2.1.6</w:t>
        </w:r>
        <w:r w:rsidR="00D84E60">
          <w:rPr>
            <w:rFonts w:eastAsiaTheme="minorEastAsia" w:cstheme="minorBidi"/>
            <w:i w:val="0"/>
            <w:iCs w:val="0"/>
            <w:noProof/>
            <w:kern w:val="2"/>
            <w:sz w:val="22"/>
            <w:szCs w:val="22"/>
            <w14:ligatures w14:val="standardContextual"/>
          </w:rPr>
          <w:tab/>
        </w:r>
        <w:r w:rsidR="00D84E60" w:rsidRPr="00F00F3C">
          <w:rPr>
            <w:rStyle w:val="Lienhypertexte"/>
            <w:noProof/>
          </w:rPr>
          <w:t>Backup / Restore</w:t>
        </w:r>
        <w:r w:rsidR="00D84E60">
          <w:rPr>
            <w:noProof/>
            <w:webHidden/>
          </w:rPr>
          <w:tab/>
        </w:r>
        <w:r w:rsidR="00D84E60">
          <w:rPr>
            <w:noProof/>
            <w:webHidden/>
          </w:rPr>
          <w:fldChar w:fldCharType="begin"/>
        </w:r>
        <w:r w:rsidR="00D84E60">
          <w:rPr>
            <w:noProof/>
            <w:webHidden/>
          </w:rPr>
          <w:instrText xml:space="preserve"> PAGEREF _Toc183005721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0FAAB7C2" w14:textId="153D3998"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2" w:history="1">
        <w:r w:rsidR="00D84E60" w:rsidRPr="00F00F3C">
          <w:rPr>
            <w:rStyle w:val="Lienhypertexte"/>
            <w:noProof/>
          </w:rPr>
          <w:t>2.2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Modifications</w:t>
        </w:r>
        <w:r w:rsidR="00D84E60">
          <w:rPr>
            <w:noProof/>
            <w:webHidden/>
          </w:rPr>
          <w:tab/>
        </w:r>
        <w:r w:rsidR="00D84E60">
          <w:rPr>
            <w:noProof/>
            <w:webHidden/>
          </w:rPr>
          <w:fldChar w:fldCharType="begin"/>
        </w:r>
        <w:r w:rsidR="00D84E60">
          <w:rPr>
            <w:noProof/>
            <w:webHidden/>
          </w:rPr>
          <w:instrText xml:space="preserve"> PAGEREF _Toc183005722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23583AA9" w14:textId="57698583"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3" w:history="1">
        <w:r w:rsidR="00D84E60" w:rsidRPr="00F00F3C">
          <w:rPr>
            <w:rStyle w:val="Lienhypertexte"/>
            <w:noProof/>
          </w:rPr>
          <w:t>3</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Tests</w:t>
        </w:r>
        <w:r w:rsidR="00D84E60">
          <w:rPr>
            <w:noProof/>
            <w:webHidden/>
          </w:rPr>
          <w:tab/>
        </w:r>
        <w:r w:rsidR="00D84E60">
          <w:rPr>
            <w:noProof/>
            <w:webHidden/>
          </w:rPr>
          <w:fldChar w:fldCharType="begin"/>
        </w:r>
        <w:r w:rsidR="00D84E60">
          <w:rPr>
            <w:noProof/>
            <w:webHidden/>
          </w:rPr>
          <w:instrText xml:space="preserve"> PAGEREF _Toc183005723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0ACF2D2E" w14:textId="1A15EB9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4" w:history="1">
        <w:r w:rsidR="00D84E60" w:rsidRPr="00F00F3C">
          <w:rPr>
            <w:rStyle w:val="Lienhypertexte"/>
            <w:noProof/>
          </w:rPr>
          <w:t>3.1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Dossier des tests</w:t>
        </w:r>
        <w:r w:rsidR="00D84E60">
          <w:rPr>
            <w:noProof/>
            <w:webHidden/>
          </w:rPr>
          <w:tab/>
        </w:r>
        <w:r w:rsidR="00D84E60">
          <w:rPr>
            <w:noProof/>
            <w:webHidden/>
          </w:rPr>
          <w:fldChar w:fldCharType="begin"/>
        </w:r>
        <w:r w:rsidR="00D84E60">
          <w:rPr>
            <w:noProof/>
            <w:webHidden/>
          </w:rPr>
          <w:instrText xml:space="preserve"> PAGEREF _Toc183005724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904F1A3" w14:textId="13451E2C"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5" w:history="1">
        <w:r w:rsidR="00D84E60" w:rsidRPr="00F00F3C">
          <w:rPr>
            <w:rStyle w:val="Lienhypertexte"/>
            <w:noProof/>
          </w:rPr>
          <w:t>4</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Conclusion</w:t>
        </w:r>
        <w:r w:rsidR="00D84E60">
          <w:rPr>
            <w:noProof/>
            <w:webHidden/>
          </w:rPr>
          <w:tab/>
        </w:r>
        <w:r w:rsidR="00D84E60">
          <w:rPr>
            <w:noProof/>
            <w:webHidden/>
          </w:rPr>
          <w:fldChar w:fldCharType="begin"/>
        </w:r>
        <w:r w:rsidR="00D84E60">
          <w:rPr>
            <w:noProof/>
            <w:webHidden/>
          </w:rPr>
          <w:instrText xml:space="preserve"> PAGEREF _Toc183005725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5DB6CF55" w14:textId="0128407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6" w:history="1">
        <w:r w:rsidR="00D84E60" w:rsidRPr="00F00F3C">
          <w:rPr>
            <w:rStyle w:val="Lienhypertexte"/>
            <w:noProof/>
          </w:rPr>
          <w:t>4.1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Bilan des fonctionnalités demandées</w:t>
        </w:r>
        <w:r w:rsidR="00D84E60">
          <w:rPr>
            <w:noProof/>
            <w:webHidden/>
          </w:rPr>
          <w:tab/>
        </w:r>
        <w:r w:rsidR="00D84E60">
          <w:rPr>
            <w:noProof/>
            <w:webHidden/>
          </w:rPr>
          <w:fldChar w:fldCharType="begin"/>
        </w:r>
        <w:r w:rsidR="00D84E60">
          <w:rPr>
            <w:noProof/>
            <w:webHidden/>
          </w:rPr>
          <w:instrText xml:space="preserve"> PAGEREF _Toc183005726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493CD6E8" w14:textId="3FD15205"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7" w:history="1">
        <w:r w:rsidR="00D84E60" w:rsidRPr="00F00F3C">
          <w:rPr>
            <w:rStyle w:val="Lienhypertexte"/>
            <w:noProof/>
          </w:rPr>
          <w:t>4.2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Bilan personnel</w:t>
        </w:r>
        <w:r w:rsidR="00D84E60">
          <w:rPr>
            <w:noProof/>
            <w:webHidden/>
          </w:rPr>
          <w:tab/>
        </w:r>
        <w:r w:rsidR="00D84E60">
          <w:rPr>
            <w:noProof/>
            <w:webHidden/>
          </w:rPr>
          <w:fldChar w:fldCharType="begin"/>
        </w:r>
        <w:r w:rsidR="00D84E60">
          <w:rPr>
            <w:noProof/>
            <w:webHidden/>
          </w:rPr>
          <w:instrText xml:space="preserve"> PAGEREF _Toc183005727 \h </w:instrText>
        </w:r>
        <w:r w:rsidR="00D84E60">
          <w:rPr>
            <w:noProof/>
            <w:webHidden/>
          </w:rPr>
        </w:r>
        <w:r w:rsidR="00D84E60">
          <w:rPr>
            <w:noProof/>
            <w:webHidden/>
          </w:rPr>
          <w:fldChar w:fldCharType="separate"/>
        </w:r>
        <w:r w:rsidR="00D84E60">
          <w:rPr>
            <w:noProof/>
            <w:webHidden/>
          </w:rPr>
          <w:t>7</w:t>
        </w:r>
        <w:r w:rsidR="00D84E60">
          <w:rPr>
            <w:noProof/>
            <w:webHidden/>
          </w:rPr>
          <w:fldChar w:fldCharType="end"/>
        </w:r>
      </w:hyperlink>
    </w:p>
    <w:p w14:paraId="3E0D52C1" w14:textId="3CA15185" w:rsidR="00D84E60"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3005728" w:history="1">
        <w:r w:rsidR="00D84E60" w:rsidRPr="00F00F3C">
          <w:rPr>
            <w:rStyle w:val="Lienhypertexte"/>
            <w:noProof/>
          </w:rPr>
          <w:t>5</w:t>
        </w:r>
        <w:r w:rsidR="00D84E60">
          <w:rPr>
            <w:rFonts w:eastAsiaTheme="minorEastAsia" w:cstheme="minorBidi"/>
            <w:b w:val="0"/>
            <w:bCs w:val="0"/>
            <w:caps w:val="0"/>
            <w:noProof/>
            <w:kern w:val="2"/>
            <w:sz w:val="22"/>
            <w:szCs w:val="22"/>
            <w14:ligatures w14:val="standardContextual"/>
          </w:rPr>
          <w:tab/>
        </w:r>
        <w:r w:rsidR="00D84E60" w:rsidRPr="00F00F3C">
          <w:rPr>
            <w:rStyle w:val="Lienhypertexte"/>
            <w:noProof/>
          </w:rPr>
          <w:t>Divers</w:t>
        </w:r>
        <w:r w:rsidR="00D84E60">
          <w:rPr>
            <w:noProof/>
            <w:webHidden/>
          </w:rPr>
          <w:tab/>
        </w:r>
        <w:r w:rsidR="00D84E60">
          <w:rPr>
            <w:noProof/>
            <w:webHidden/>
          </w:rPr>
          <w:fldChar w:fldCharType="begin"/>
        </w:r>
        <w:r w:rsidR="00D84E60">
          <w:rPr>
            <w:noProof/>
            <w:webHidden/>
          </w:rPr>
          <w:instrText xml:space="preserve"> PAGEREF _Toc183005728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202C931A" w14:textId="796480FB"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29" w:history="1">
        <w:r w:rsidR="00D84E60" w:rsidRPr="00F00F3C">
          <w:rPr>
            <w:rStyle w:val="Lienhypertexte"/>
            <w:noProof/>
          </w:rPr>
          <w:t>5.1</w:t>
        </w:r>
        <w:r w:rsidR="00D84E60">
          <w:rPr>
            <w:rFonts w:eastAsiaTheme="minorEastAsia" w:cstheme="minorBidi"/>
            <w:smallCaps w:val="0"/>
            <w:noProof/>
            <w:kern w:val="2"/>
            <w:sz w:val="22"/>
            <w:szCs w:val="22"/>
            <w14:ligatures w14:val="standardContextual"/>
          </w:rPr>
          <w:tab/>
        </w:r>
        <w:r w:rsidR="00D84E60" w:rsidRPr="00F00F3C">
          <w:rPr>
            <w:rStyle w:val="Lienhypertexte"/>
            <w:noProof/>
          </w:rPr>
          <w:t>Journal de travail</w:t>
        </w:r>
        <w:r w:rsidR="00D84E60">
          <w:rPr>
            <w:noProof/>
            <w:webHidden/>
          </w:rPr>
          <w:tab/>
        </w:r>
        <w:r w:rsidR="00D84E60">
          <w:rPr>
            <w:noProof/>
            <w:webHidden/>
          </w:rPr>
          <w:fldChar w:fldCharType="begin"/>
        </w:r>
        <w:r w:rsidR="00D84E60">
          <w:rPr>
            <w:noProof/>
            <w:webHidden/>
          </w:rPr>
          <w:instrText xml:space="preserve"> PAGEREF _Toc183005729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69140FE1" w14:textId="2066BBBA"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30" w:history="1">
        <w:r w:rsidR="00D84E60" w:rsidRPr="00F00F3C">
          <w:rPr>
            <w:rStyle w:val="Lienhypertexte"/>
            <w:noProof/>
          </w:rPr>
          <w:t>5.2</w:t>
        </w:r>
        <w:r w:rsidR="00D84E60">
          <w:rPr>
            <w:rFonts w:eastAsiaTheme="minorEastAsia" w:cstheme="minorBidi"/>
            <w:smallCaps w:val="0"/>
            <w:noProof/>
            <w:kern w:val="2"/>
            <w:sz w:val="22"/>
            <w:szCs w:val="22"/>
            <w14:ligatures w14:val="standardContextual"/>
          </w:rPr>
          <w:tab/>
        </w:r>
        <w:r w:rsidR="00D84E60" w:rsidRPr="00F00F3C">
          <w:rPr>
            <w:rStyle w:val="Lienhypertexte"/>
            <w:noProof/>
          </w:rPr>
          <w:t>Bibliographie</w:t>
        </w:r>
        <w:r w:rsidR="00D84E60">
          <w:rPr>
            <w:noProof/>
            <w:webHidden/>
          </w:rPr>
          <w:tab/>
        </w:r>
        <w:r w:rsidR="00D84E60">
          <w:rPr>
            <w:noProof/>
            <w:webHidden/>
          </w:rPr>
          <w:fldChar w:fldCharType="begin"/>
        </w:r>
        <w:r w:rsidR="00D84E60">
          <w:rPr>
            <w:noProof/>
            <w:webHidden/>
          </w:rPr>
          <w:instrText xml:space="preserve"> PAGEREF _Toc183005730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41B216DC" w14:textId="4CCDA1D0" w:rsidR="00D84E60"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3005731" w:history="1">
        <w:r w:rsidR="00D84E60" w:rsidRPr="00F00F3C">
          <w:rPr>
            <w:rStyle w:val="Lienhypertexte"/>
            <w:noProof/>
          </w:rPr>
          <w:t>5.3</w:t>
        </w:r>
        <w:r w:rsidR="00D84E60">
          <w:rPr>
            <w:rFonts w:eastAsiaTheme="minorEastAsia" w:cstheme="minorBidi"/>
            <w:smallCaps w:val="0"/>
            <w:noProof/>
            <w:kern w:val="2"/>
            <w:sz w:val="22"/>
            <w:szCs w:val="22"/>
            <w14:ligatures w14:val="standardContextual"/>
          </w:rPr>
          <w:tab/>
        </w:r>
        <w:r w:rsidR="00D84E60" w:rsidRPr="00F00F3C">
          <w:rPr>
            <w:rStyle w:val="Lienhypertexte"/>
            <w:noProof/>
          </w:rPr>
          <w:t>Webographie</w:t>
        </w:r>
        <w:r w:rsidR="00D84E60">
          <w:rPr>
            <w:noProof/>
            <w:webHidden/>
          </w:rPr>
          <w:tab/>
        </w:r>
        <w:r w:rsidR="00D84E60">
          <w:rPr>
            <w:noProof/>
            <w:webHidden/>
          </w:rPr>
          <w:fldChar w:fldCharType="begin"/>
        </w:r>
        <w:r w:rsidR="00D84E60">
          <w:rPr>
            <w:noProof/>
            <w:webHidden/>
          </w:rPr>
          <w:instrText xml:space="preserve"> PAGEREF _Toc183005731 \h </w:instrText>
        </w:r>
        <w:r w:rsidR="00D84E60">
          <w:rPr>
            <w:noProof/>
            <w:webHidden/>
          </w:rPr>
        </w:r>
        <w:r w:rsidR="00D84E60">
          <w:rPr>
            <w:noProof/>
            <w:webHidden/>
          </w:rPr>
          <w:fldChar w:fldCharType="separate"/>
        </w:r>
        <w:r w:rsidR="00D84E60">
          <w:rPr>
            <w:noProof/>
            <w:webHidden/>
          </w:rPr>
          <w:t>8</w:t>
        </w:r>
        <w:r w:rsidR="00D84E60">
          <w:rPr>
            <w:noProof/>
            <w:webHidden/>
          </w:rPr>
          <w:fldChar w:fldCharType="end"/>
        </w:r>
      </w:hyperlink>
    </w:p>
    <w:p w14:paraId="4E0967F1" w14:textId="6823D3E1" w:rsidR="00742484" w:rsidRDefault="00A65F0B">
      <w:r>
        <w:rPr>
          <w:rFonts w:cs="Arial"/>
          <w:i/>
          <w:iCs/>
          <w:caps/>
          <w:sz w:val="22"/>
          <w:szCs w:val="22"/>
        </w:rPr>
        <w:fldChar w:fldCharType="end"/>
      </w:r>
      <w:r w:rsidR="00742484">
        <w:br w:type="page"/>
      </w:r>
    </w:p>
    <w:p w14:paraId="59E577E5" w14:textId="77777777" w:rsidR="00D160DD" w:rsidRDefault="007F30AE" w:rsidP="008E53F9">
      <w:pPr>
        <w:pStyle w:val="Titre1"/>
      </w:pPr>
      <w:bookmarkStart w:id="0" w:name="_Toc532179955"/>
      <w:bookmarkStart w:id="1" w:name="_Toc165969637"/>
      <w:bookmarkStart w:id="2" w:name="_Toc183005709"/>
      <w:r w:rsidRPr="00932149">
        <w:lastRenderedPageBreak/>
        <w:t>Spécifications</w:t>
      </w:r>
      <w:bookmarkEnd w:id="0"/>
      <w:bookmarkEnd w:id="1"/>
      <w:bookmarkEnd w:id="2"/>
    </w:p>
    <w:p w14:paraId="533562E2" w14:textId="77777777" w:rsidR="008E53F9" w:rsidRPr="008E53F9" w:rsidRDefault="008E53F9" w:rsidP="008E53F9">
      <w:pPr>
        <w:pStyle w:val="Corpsdetexte"/>
      </w:pPr>
    </w:p>
    <w:p w14:paraId="421F5803" w14:textId="77777777" w:rsidR="00D160DD" w:rsidRDefault="00753A51" w:rsidP="008E53F9">
      <w:pPr>
        <w:pStyle w:val="Titre2"/>
      </w:pPr>
      <w:bookmarkStart w:id="3" w:name="_Toc183005710"/>
      <w:bookmarkStart w:id="4" w:name="_Toc532179969"/>
      <w:bookmarkStart w:id="5" w:name="_Toc165969639"/>
      <w:r>
        <w:t>T</w:t>
      </w:r>
      <w:r w:rsidR="00902523">
        <w:t>itr</w:t>
      </w:r>
      <w:r w:rsidR="0015167D">
        <w:t>e</w:t>
      </w:r>
      <w:bookmarkEnd w:id="3"/>
    </w:p>
    <w:p w14:paraId="478031BF" w14:textId="77777777" w:rsidR="0015167D" w:rsidRPr="0015167D" w:rsidRDefault="0015167D" w:rsidP="0015167D">
      <w:pPr>
        <w:pStyle w:val="Retraitcorpsdetexte"/>
      </w:pPr>
    </w:p>
    <w:p w14:paraId="58C48340" w14:textId="77777777" w:rsidR="00EA33F4" w:rsidRPr="00EA33F4" w:rsidRDefault="00EA33F4" w:rsidP="00EA33F4">
      <w:pPr>
        <w:autoSpaceDE w:val="0"/>
        <w:autoSpaceDN w:val="0"/>
        <w:adjustRightInd w:val="0"/>
        <w:ind w:left="426" w:firstLine="708"/>
        <w:rPr>
          <w:rFonts w:ascii="Century Gothic" w:hAnsi="Century Gothic" w:cs="Arial"/>
          <w:b/>
          <w:iCs/>
          <w:noProof/>
          <w:sz w:val="26"/>
          <w:szCs w:val="26"/>
        </w:rPr>
      </w:pPr>
      <w:r w:rsidRPr="00EA33F4">
        <w:rPr>
          <w:rFonts w:ascii="Century Gothic" w:hAnsi="Century Gothic" w:cs="Arial"/>
          <w:b/>
          <w:iCs/>
          <w:noProof/>
          <w:sz w:val="26"/>
          <w:szCs w:val="26"/>
        </w:rPr>
        <w:t>Thématique « SpicyInvader »</w:t>
      </w:r>
    </w:p>
    <w:p w14:paraId="79967DBA" w14:textId="77777777" w:rsidR="0015167D" w:rsidRPr="00F664DF" w:rsidRDefault="0015167D" w:rsidP="0015167D">
      <w:pPr>
        <w:pStyle w:val="Retraitcorpsdetexte"/>
      </w:pPr>
    </w:p>
    <w:p w14:paraId="1D625058" w14:textId="77777777" w:rsidR="00753A51" w:rsidRDefault="00902523" w:rsidP="008E53F9">
      <w:pPr>
        <w:pStyle w:val="Titre2"/>
      </w:pPr>
      <w:bookmarkStart w:id="6" w:name="_Toc183005711"/>
      <w:r>
        <w:t>Description</w:t>
      </w:r>
      <w:bookmarkEnd w:id="6"/>
    </w:p>
    <w:p w14:paraId="5FB0F88A" w14:textId="77777777" w:rsidR="0015167D" w:rsidRPr="0015167D" w:rsidRDefault="0015167D" w:rsidP="0015167D">
      <w:pPr>
        <w:pStyle w:val="Retraitcorpsdetexte"/>
      </w:pPr>
    </w:p>
    <w:p w14:paraId="1FF99EF6" w14:textId="504E89F8" w:rsidR="00EA33F4" w:rsidRDefault="00EA33F4" w:rsidP="00EA33F4">
      <w:pPr>
        <w:pStyle w:val="paragraphe1"/>
        <w:ind w:left="1134"/>
        <w:rPr>
          <w:rFonts w:ascii="Century Gothic" w:hAnsi="Century Gothic"/>
        </w:rPr>
      </w:pPr>
      <w:r>
        <w:rPr>
          <w:rFonts w:ascii="Century Gothic" w:hAnsi="Century Gothic"/>
        </w:rPr>
        <w:t>Dans ce projet, nous allons travailler avec une base de données sur la thématique « </w:t>
      </w:r>
      <w:r w:rsidRPr="00042172">
        <w:rPr>
          <w:rFonts w:ascii="Century Gothic" w:hAnsi="Century Gothic"/>
        </w:rPr>
        <w:t>SpaceInvader.</w:t>
      </w:r>
      <w:r>
        <w:rPr>
          <w:rFonts w:ascii="Century Gothic" w:hAnsi="Century Gothic"/>
        </w:rPr>
        <w:t> »</w:t>
      </w:r>
    </w:p>
    <w:p w14:paraId="2A477C3D" w14:textId="77777777" w:rsidR="00D84E60" w:rsidRDefault="00D84E60" w:rsidP="00EA33F4">
      <w:pPr>
        <w:pStyle w:val="paragraphe1"/>
        <w:ind w:left="1134"/>
        <w:rPr>
          <w:rFonts w:ascii="Century Gothic" w:hAnsi="Century Gothic"/>
        </w:rPr>
      </w:pPr>
    </w:p>
    <w:p w14:paraId="0C7B843D" w14:textId="77777777" w:rsidR="00D84E60" w:rsidRPr="00042172" w:rsidRDefault="00D84E60" w:rsidP="00EA33F4">
      <w:pPr>
        <w:pStyle w:val="paragraphe1"/>
        <w:ind w:left="1134"/>
        <w:rPr>
          <w:rFonts w:ascii="Century Gothic" w:hAnsi="Century Gothic"/>
        </w:rPr>
      </w:pPr>
    </w:p>
    <w:p w14:paraId="4240FBF2" w14:textId="77777777" w:rsidR="0015167D" w:rsidRPr="00F664DF" w:rsidRDefault="0015167D" w:rsidP="0015167D">
      <w:pPr>
        <w:pStyle w:val="Retraitcorpsdetexte"/>
      </w:pPr>
    </w:p>
    <w:p w14:paraId="520E5A9D" w14:textId="77777777" w:rsidR="00753A51" w:rsidRDefault="00902523" w:rsidP="008E53F9">
      <w:pPr>
        <w:pStyle w:val="Titre2"/>
      </w:pPr>
      <w:bookmarkStart w:id="7" w:name="_Toc183005712"/>
      <w:r>
        <w:t>Matériel et logiciels à disposition</w:t>
      </w:r>
      <w:bookmarkEnd w:id="7"/>
    </w:p>
    <w:p w14:paraId="0BB721DD" w14:textId="77777777" w:rsidR="0015167D" w:rsidRPr="0015167D" w:rsidRDefault="0015167D" w:rsidP="0015167D">
      <w:pPr>
        <w:pStyle w:val="Retraitcorpsdetexte"/>
      </w:pPr>
    </w:p>
    <w:p w14:paraId="4DA478E2" w14:textId="1B8AEBA7" w:rsidR="00F664DF" w:rsidRDefault="00EA33F4" w:rsidP="00F664DF">
      <w:pPr>
        <w:pStyle w:val="Retraitcorpsdetexte"/>
      </w:pPr>
      <w:r>
        <w:t xml:space="preserve">Pour ce projet nous avons droit a plusieurs logiciels à disposition. Voici les suivants : </w:t>
      </w:r>
    </w:p>
    <w:p w14:paraId="7F58CB0E" w14:textId="71CB2AE5" w:rsidR="00EA33F4" w:rsidRPr="00042172" w:rsidRDefault="00EA33F4" w:rsidP="00EA33F4">
      <w:pPr>
        <w:pStyle w:val="Corpsdetexte"/>
        <w:numPr>
          <w:ilvl w:val="0"/>
          <w:numId w:val="50"/>
        </w:numPr>
        <w:tabs>
          <w:tab w:val="clear" w:pos="4395"/>
        </w:tabs>
        <w:spacing w:after="40"/>
        <w:jc w:val="left"/>
        <w:rPr>
          <w:rFonts w:ascii="Century Gothic" w:hAnsi="Century Gothic"/>
        </w:rPr>
      </w:pPr>
      <w:bookmarkStart w:id="8" w:name="_Hlk181794555"/>
      <w:r w:rsidRPr="00042172">
        <w:rPr>
          <w:rFonts w:ascii="Century Gothic" w:hAnsi="Century Gothic"/>
        </w:rPr>
        <w:t>Un PC ETML</w:t>
      </w:r>
    </w:p>
    <w:p w14:paraId="0C72C7F5" w14:textId="5498332E" w:rsidR="00EA33F4" w:rsidRDefault="00EA33F4" w:rsidP="00EA33F4">
      <w:pPr>
        <w:pStyle w:val="Corpsdetexte"/>
        <w:numPr>
          <w:ilvl w:val="0"/>
          <w:numId w:val="50"/>
        </w:numPr>
        <w:tabs>
          <w:tab w:val="clear" w:pos="4395"/>
        </w:tabs>
        <w:spacing w:after="40"/>
        <w:jc w:val="left"/>
        <w:rPr>
          <w:rFonts w:ascii="Century Gothic" w:hAnsi="Century Gothic"/>
        </w:rPr>
      </w:pPr>
      <w:r w:rsidRPr="00042172">
        <w:rPr>
          <w:rFonts w:ascii="Century Gothic" w:hAnsi="Century Gothic"/>
        </w:rPr>
        <w:t>Accès à Internet</w:t>
      </w:r>
    </w:p>
    <w:p w14:paraId="2A6DBCD3" w14:textId="0DC16347" w:rsidR="00EA33F4" w:rsidRPr="00042172"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Docker</w:t>
      </w:r>
    </w:p>
    <w:p w14:paraId="4EF1B4AE" w14:textId="0EFF8A43" w:rsidR="00EA33F4"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MySQL</w:t>
      </w:r>
      <w:r w:rsidRPr="00042172">
        <w:rPr>
          <w:rFonts w:ascii="Century Gothic" w:hAnsi="Century Gothic"/>
        </w:rPr>
        <w:t xml:space="preserve"> </w:t>
      </w:r>
    </w:p>
    <w:p w14:paraId="29AD62BC" w14:textId="1333EDA5" w:rsidR="00EA33F4" w:rsidRDefault="00EA33F4" w:rsidP="00EA33F4">
      <w:pPr>
        <w:pStyle w:val="Corpsdetexte"/>
        <w:numPr>
          <w:ilvl w:val="0"/>
          <w:numId w:val="50"/>
        </w:numPr>
        <w:tabs>
          <w:tab w:val="clear" w:pos="4395"/>
        </w:tabs>
        <w:spacing w:after="40"/>
        <w:jc w:val="left"/>
        <w:rPr>
          <w:rFonts w:ascii="Century Gothic" w:hAnsi="Century Gothic"/>
        </w:rPr>
      </w:pPr>
      <w:r>
        <w:rPr>
          <w:rFonts w:ascii="Century Gothic" w:hAnsi="Century Gothic"/>
        </w:rPr>
        <w:t>Looping</w:t>
      </w:r>
    </w:p>
    <w:p w14:paraId="55A167DE" w14:textId="00C3F9C1" w:rsidR="00EA33F4" w:rsidRDefault="00EA33F4" w:rsidP="00EA33F4">
      <w:pPr>
        <w:pStyle w:val="Retraitcorpsdetexte"/>
        <w:numPr>
          <w:ilvl w:val="0"/>
          <w:numId w:val="50"/>
        </w:numPr>
        <w:rPr>
          <w:rFonts w:ascii="Century Gothic" w:hAnsi="Century Gothic"/>
        </w:rPr>
      </w:pPr>
      <w:r>
        <w:rPr>
          <w:rFonts w:ascii="Century Gothic" w:hAnsi="Century Gothic"/>
        </w:rPr>
        <w:t xml:space="preserve">Git / </w:t>
      </w:r>
      <w:bookmarkEnd w:id="8"/>
      <w:r>
        <w:rPr>
          <w:rFonts w:ascii="Century Gothic" w:hAnsi="Century Gothic"/>
        </w:rPr>
        <w:t>GitHub</w:t>
      </w:r>
    </w:p>
    <w:p w14:paraId="57F535EF" w14:textId="77777777" w:rsidR="00EA33F4" w:rsidRDefault="00EA33F4" w:rsidP="00EA33F4">
      <w:pPr>
        <w:pStyle w:val="Retraitcorpsdetexte"/>
        <w:rPr>
          <w:rFonts w:ascii="Century Gothic" w:hAnsi="Century Gothic"/>
        </w:rPr>
      </w:pPr>
    </w:p>
    <w:p w14:paraId="033983E7" w14:textId="77777777" w:rsidR="00EA33F4" w:rsidRPr="00F664DF" w:rsidRDefault="00EA33F4" w:rsidP="00EA33F4">
      <w:pPr>
        <w:pStyle w:val="Retraitcorpsdetexte"/>
        <w:ind w:left="0"/>
      </w:pPr>
    </w:p>
    <w:p w14:paraId="39BE4287" w14:textId="77777777" w:rsidR="00753A51" w:rsidRDefault="00753A51" w:rsidP="008E53F9">
      <w:pPr>
        <w:pStyle w:val="Titre2"/>
      </w:pPr>
      <w:bookmarkStart w:id="9" w:name="_Toc183005713"/>
      <w:r>
        <w:t>P</w:t>
      </w:r>
      <w:r w:rsidR="00902523">
        <w:t>rérequis</w:t>
      </w:r>
      <w:bookmarkEnd w:id="9"/>
    </w:p>
    <w:p w14:paraId="20658607" w14:textId="3803986D" w:rsidR="00EA33F4" w:rsidRDefault="00EA33F4" w:rsidP="00EA33F4">
      <w:pPr>
        <w:pStyle w:val="Retraitcorpsdetexte"/>
      </w:pPr>
      <w:r>
        <w:t xml:space="preserve">Les prérequis de ce projet sont les suivants : </w:t>
      </w:r>
    </w:p>
    <w:p w14:paraId="6211D236" w14:textId="77777777" w:rsidR="00EA33F4" w:rsidRDefault="00EA33F4" w:rsidP="00EA33F4">
      <w:pPr>
        <w:pStyle w:val="Retraitcorpsdetexte"/>
      </w:pPr>
    </w:p>
    <w:p w14:paraId="4FB413C9" w14:textId="5BD96870" w:rsidR="00EA33F4" w:rsidRDefault="00EA33F4" w:rsidP="00EA33F4">
      <w:pPr>
        <w:pStyle w:val="Retraitcorpsdetexte"/>
        <w:numPr>
          <w:ilvl w:val="0"/>
          <w:numId w:val="50"/>
        </w:numPr>
      </w:pPr>
      <w:r>
        <w:t>162 analyser et modéliser des données</w:t>
      </w:r>
    </w:p>
    <w:p w14:paraId="151A8FCF" w14:textId="64CE41E7" w:rsidR="00EA33F4" w:rsidRPr="00EA33F4" w:rsidRDefault="00EA33F4" w:rsidP="00EA33F4">
      <w:pPr>
        <w:pStyle w:val="Retraitcorpsdetexte"/>
        <w:numPr>
          <w:ilvl w:val="0"/>
          <w:numId w:val="50"/>
        </w:numPr>
      </w:pPr>
      <w:r>
        <w:t xml:space="preserve">164 créer des bases de données et y insérer des données </w:t>
      </w:r>
    </w:p>
    <w:p w14:paraId="530B195F" w14:textId="77777777" w:rsidR="0015167D" w:rsidRDefault="0015167D" w:rsidP="0015167D">
      <w:pPr>
        <w:pStyle w:val="Retraitcorpsdetexte"/>
      </w:pPr>
    </w:p>
    <w:p w14:paraId="74982A45" w14:textId="77777777" w:rsidR="00EA33F4" w:rsidRDefault="00EA33F4" w:rsidP="0015167D">
      <w:pPr>
        <w:pStyle w:val="Retraitcorpsdetexte"/>
      </w:pPr>
    </w:p>
    <w:p w14:paraId="125703FF" w14:textId="77777777" w:rsidR="00EA33F4" w:rsidRDefault="00EA33F4" w:rsidP="0015167D">
      <w:pPr>
        <w:pStyle w:val="Retraitcorpsdetexte"/>
      </w:pPr>
    </w:p>
    <w:p w14:paraId="5FDE295F" w14:textId="77777777" w:rsidR="00EA33F4" w:rsidRDefault="00EA33F4" w:rsidP="0015167D">
      <w:pPr>
        <w:pStyle w:val="Retraitcorpsdetexte"/>
      </w:pPr>
    </w:p>
    <w:p w14:paraId="07E1FD4D" w14:textId="77777777" w:rsidR="00EA33F4" w:rsidRDefault="00EA33F4" w:rsidP="0015167D">
      <w:pPr>
        <w:pStyle w:val="Retraitcorpsdetexte"/>
      </w:pPr>
    </w:p>
    <w:p w14:paraId="14E6A755" w14:textId="77777777" w:rsidR="00EA33F4" w:rsidRDefault="00EA33F4" w:rsidP="0015167D">
      <w:pPr>
        <w:pStyle w:val="Retraitcorpsdetexte"/>
      </w:pPr>
    </w:p>
    <w:p w14:paraId="19B5E741" w14:textId="77777777" w:rsidR="00EA33F4" w:rsidRDefault="00EA33F4" w:rsidP="0015167D">
      <w:pPr>
        <w:pStyle w:val="Retraitcorpsdetexte"/>
      </w:pPr>
    </w:p>
    <w:p w14:paraId="19671425" w14:textId="77777777" w:rsidR="00EA33F4" w:rsidRDefault="00EA33F4" w:rsidP="0015167D">
      <w:pPr>
        <w:pStyle w:val="Retraitcorpsdetexte"/>
      </w:pPr>
    </w:p>
    <w:p w14:paraId="4397925D" w14:textId="77777777" w:rsidR="00BD5316" w:rsidRDefault="00BD5316" w:rsidP="0015167D">
      <w:pPr>
        <w:pStyle w:val="Retraitcorpsdetexte"/>
      </w:pPr>
    </w:p>
    <w:p w14:paraId="156CD8DD" w14:textId="77777777" w:rsidR="00BD5316" w:rsidRDefault="00BD5316" w:rsidP="0015167D">
      <w:pPr>
        <w:pStyle w:val="Retraitcorpsdetexte"/>
      </w:pPr>
    </w:p>
    <w:p w14:paraId="1CD11A61" w14:textId="77777777" w:rsidR="00BD5316" w:rsidRDefault="00BD5316" w:rsidP="0015167D">
      <w:pPr>
        <w:pStyle w:val="Retraitcorpsdetexte"/>
      </w:pPr>
    </w:p>
    <w:p w14:paraId="6565B360" w14:textId="77777777" w:rsidR="00BD5316" w:rsidRDefault="00BD5316" w:rsidP="0015167D">
      <w:pPr>
        <w:pStyle w:val="Retraitcorpsdetexte"/>
      </w:pPr>
    </w:p>
    <w:p w14:paraId="3FEF7E64" w14:textId="77777777" w:rsidR="00BD5316" w:rsidRDefault="00BD5316" w:rsidP="0015167D">
      <w:pPr>
        <w:pStyle w:val="Retraitcorpsdetexte"/>
      </w:pPr>
    </w:p>
    <w:p w14:paraId="1B7CA9DD" w14:textId="77777777" w:rsidR="00BD5316" w:rsidRDefault="00BD5316" w:rsidP="0015167D">
      <w:pPr>
        <w:pStyle w:val="Retraitcorpsdetexte"/>
      </w:pPr>
    </w:p>
    <w:p w14:paraId="7F3808F4" w14:textId="77777777" w:rsidR="00BD5316" w:rsidRDefault="00BD5316" w:rsidP="0015167D">
      <w:pPr>
        <w:pStyle w:val="Retraitcorpsdetexte"/>
      </w:pPr>
    </w:p>
    <w:p w14:paraId="0F2D16F6" w14:textId="77777777" w:rsidR="00BD5316" w:rsidRDefault="00BD5316" w:rsidP="0015167D">
      <w:pPr>
        <w:pStyle w:val="Retraitcorpsdetexte"/>
      </w:pPr>
    </w:p>
    <w:p w14:paraId="39C15A1E" w14:textId="77777777" w:rsidR="00EA33F4" w:rsidRPr="0015167D" w:rsidRDefault="00EA33F4" w:rsidP="0015167D">
      <w:pPr>
        <w:pStyle w:val="Retraitcorpsdetexte"/>
      </w:pPr>
    </w:p>
    <w:p w14:paraId="6AC15C42" w14:textId="77777777" w:rsidR="007F30AE" w:rsidRPr="007F30AE" w:rsidRDefault="007F30AE" w:rsidP="008E53F9">
      <w:pPr>
        <w:pStyle w:val="Titre1"/>
      </w:pPr>
      <w:bookmarkStart w:id="10" w:name="_Toc532179964"/>
      <w:bookmarkStart w:id="11" w:name="_Toc165969648"/>
      <w:bookmarkStart w:id="12" w:name="_Toc183005714"/>
      <w:bookmarkEnd w:id="4"/>
      <w:bookmarkEnd w:id="5"/>
      <w:r w:rsidRPr="007F30AE">
        <w:lastRenderedPageBreak/>
        <w:t>Réalisation</w:t>
      </w:r>
      <w:bookmarkEnd w:id="10"/>
      <w:bookmarkEnd w:id="11"/>
      <w:bookmarkEnd w:id="12"/>
    </w:p>
    <w:p w14:paraId="16FD3BA7" w14:textId="77777777" w:rsidR="007F30AE" w:rsidRDefault="007F30AE" w:rsidP="008E53F9">
      <w:pPr>
        <w:pStyle w:val="Titre2"/>
      </w:pPr>
      <w:bookmarkStart w:id="13" w:name="_Toc532179965"/>
      <w:bookmarkStart w:id="14" w:name="_Toc165969649"/>
      <w:bookmarkStart w:id="15" w:name="_Toc183005715"/>
      <w:r w:rsidRPr="007F30AE">
        <w:t>Dossier de Réalisation</w:t>
      </w:r>
      <w:bookmarkEnd w:id="13"/>
      <w:bookmarkEnd w:id="14"/>
      <w:bookmarkEnd w:id="15"/>
    </w:p>
    <w:p w14:paraId="5EE03795" w14:textId="77777777" w:rsidR="00BD5316" w:rsidRPr="00BD5316" w:rsidRDefault="00BD5316" w:rsidP="00BD5316">
      <w:pPr>
        <w:pStyle w:val="Retraitcorpsdetexte"/>
      </w:pPr>
    </w:p>
    <w:p w14:paraId="2BFEB787" w14:textId="5E70D9B6" w:rsidR="00BD5316" w:rsidRDefault="00146BF7" w:rsidP="00BD5316">
      <w:pPr>
        <w:pStyle w:val="Titre3"/>
      </w:pPr>
      <w:bookmarkStart w:id="16" w:name="_Toc183005716"/>
      <w:r>
        <w:t>Réalisation du MC</w:t>
      </w:r>
      <w:r w:rsidR="00BD5316">
        <w:t>D</w:t>
      </w:r>
      <w:bookmarkEnd w:id="16"/>
    </w:p>
    <w:p w14:paraId="7C4450CF" w14:textId="3C6D5BAD" w:rsidR="00BD5316" w:rsidRDefault="00BD5316" w:rsidP="00BD5316">
      <w:pPr>
        <w:pStyle w:val="Retraitcorpsdetexte3"/>
        <w:ind w:left="0"/>
        <w:jc w:val="center"/>
      </w:pPr>
      <w:r w:rsidRPr="00BD5316">
        <w:rPr>
          <w:noProof/>
        </w:rPr>
        <w:drawing>
          <wp:inline distT="0" distB="0" distL="0" distR="0" wp14:anchorId="4A62C49A" wp14:editId="45BEC341">
            <wp:extent cx="5759450" cy="35921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592195"/>
                    </a:xfrm>
                    <a:prstGeom prst="rect">
                      <a:avLst/>
                    </a:prstGeom>
                  </pic:spPr>
                </pic:pic>
              </a:graphicData>
            </a:graphic>
          </wp:inline>
        </w:drawing>
      </w:r>
    </w:p>
    <w:p w14:paraId="61E4C739" w14:textId="79D4A500" w:rsidR="00BD5316" w:rsidRDefault="00BD5316" w:rsidP="00BD5316">
      <w:pPr>
        <w:pStyle w:val="Retraitcorpsdetexte3"/>
        <w:ind w:left="0"/>
      </w:pPr>
      <w:r>
        <w:t xml:space="preserve">Le pseudonyme est unique car sur des sites ou sur des jeux, il n’y a </w:t>
      </w:r>
      <w:r w:rsidR="00ED16B1">
        <w:t>qu’une</w:t>
      </w:r>
      <w:r>
        <w:t xml:space="preserve"> seul fois le même nom d’utilisateur.</w:t>
      </w:r>
    </w:p>
    <w:p w14:paraId="5AFFA2E4" w14:textId="7902B9B9" w:rsidR="00BD5316" w:rsidRDefault="006951BC" w:rsidP="006951BC">
      <w:pPr>
        <w:pStyle w:val="Retraitcorpsdetexte3"/>
        <w:ind w:left="0"/>
      </w:pPr>
      <w:r>
        <w:t xml:space="preserve">Afin de créer correctement la base de données, des informations nous ont été données dans le cahier des charges du projet. Pour ne pas se tromper sur la création de </w:t>
      </w:r>
      <w:r w:rsidR="0093016E">
        <w:t>la base donnée</w:t>
      </w:r>
      <w:r>
        <w:t xml:space="preserve">, une vérification de la base de données </w:t>
      </w:r>
      <w:r w:rsidR="005B5C91">
        <w:t>a</w:t>
      </w:r>
      <w:r>
        <w:t xml:space="preserve"> été faite pa</w:t>
      </w:r>
      <w:r w:rsidR="005B5C91">
        <w:t>r</w:t>
      </w:r>
      <w:r>
        <w:t xml:space="preserve"> le chef de projet.</w:t>
      </w:r>
    </w:p>
    <w:p w14:paraId="24D55E45" w14:textId="77777777" w:rsidR="0093016E" w:rsidRDefault="0093016E" w:rsidP="006951BC">
      <w:pPr>
        <w:pStyle w:val="Retraitcorpsdetexte3"/>
        <w:ind w:left="0"/>
      </w:pPr>
    </w:p>
    <w:p w14:paraId="72E60AC9" w14:textId="29CA0B15" w:rsidR="0093016E" w:rsidRDefault="0093016E" w:rsidP="006951BC">
      <w:pPr>
        <w:pStyle w:val="Retraitcorpsdetexte3"/>
        <w:ind w:left="0"/>
      </w:pPr>
    </w:p>
    <w:p w14:paraId="05A0E411" w14:textId="77777777" w:rsidR="00BD5316" w:rsidRDefault="00BD5316" w:rsidP="00BD5316">
      <w:pPr>
        <w:pStyle w:val="Retraitcorpsdetexte3"/>
      </w:pPr>
    </w:p>
    <w:p w14:paraId="02CD7E0D" w14:textId="704C96FC" w:rsidR="00BD5316" w:rsidRDefault="00BD5316" w:rsidP="00BD5316">
      <w:pPr>
        <w:pStyle w:val="Retraitcorpsdetexte3"/>
        <w:jc w:val="center"/>
      </w:pPr>
    </w:p>
    <w:p w14:paraId="06EA37E5" w14:textId="77777777" w:rsidR="00BD5316" w:rsidRDefault="00BD5316" w:rsidP="00BD5316">
      <w:pPr>
        <w:pStyle w:val="Retraitcorpsdetexte3"/>
      </w:pPr>
    </w:p>
    <w:p w14:paraId="5921DFF8" w14:textId="77777777" w:rsidR="00BD5316" w:rsidRDefault="00BD5316" w:rsidP="00BD5316">
      <w:pPr>
        <w:pStyle w:val="Retraitcorpsdetexte3"/>
      </w:pPr>
    </w:p>
    <w:p w14:paraId="4B054296" w14:textId="77777777" w:rsidR="00BD5316" w:rsidRDefault="00BD5316" w:rsidP="00BD5316">
      <w:pPr>
        <w:pStyle w:val="Retraitcorpsdetexte3"/>
      </w:pPr>
    </w:p>
    <w:p w14:paraId="3B6A4E40" w14:textId="77777777" w:rsidR="00BD5316" w:rsidRDefault="00BD5316" w:rsidP="00BD5316">
      <w:pPr>
        <w:pStyle w:val="Retraitcorpsdetexte3"/>
      </w:pPr>
    </w:p>
    <w:p w14:paraId="1B4CAC0E" w14:textId="77777777" w:rsidR="00BD5316" w:rsidRDefault="00BD5316" w:rsidP="00BD5316">
      <w:pPr>
        <w:pStyle w:val="Retraitcorpsdetexte3"/>
      </w:pPr>
    </w:p>
    <w:p w14:paraId="02F62B96" w14:textId="77777777" w:rsidR="00BD5316" w:rsidRDefault="00BD5316" w:rsidP="00BD5316">
      <w:pPr>
        <w:pStyle w:val="Retraitcorpsdetexte3"/>
      </w:pPr>
    </w:p>
    <w:p w14:paraId="580F7C5A" w14:textId="77777777" w:rsidR="00BD5316" w:rsidRDefault="00BD5316" w:rsidP="00BD5316">
      <w:pPr>
        <w:pStyle w:val="Retraitcorpsdetexte3"/>
      </w:pPr>
    </w:p>
    <w:p w14:paraId="7219DFB9" w14:textId="77777777" w:rsidR="00BD5316" w:rsidRDefault="00BD5316" w:rsidP="00BD5316">
      <w:pPr>
        <w:pStyle w:val="Retraitcorpsdetexte3"/>
      </w:pPr>
    </w:p>
    <w:p w14:paraId="373822CF" w14:textId="1D5ED7C8" w:rsidR="00BD5316" w:rsidRPr="00BD5316" w:rsidRDefault="00BD5316" w:rsidP="004B491D">
      <w:pPr>
        <w:pStyle w:val="Retraitcorpsdetexte3"/>
        <w:ind w:left="0"/>
      </w:pPr>
    </w:p>
    <w:p w14:paraId="0048A959" w14:textId="1BB9141C" w:rsidR="00146BF7" w:rsidRDefault="00146BF7" w:rsidP="005B5C91">
      <w:pPr>
        <w:pStyle w:val="Titre3"/>
      </w:pPr>
      <w:bookmarkStart w:id="17" w:name="_Toc183005717"/>
      <w:r>
        <w:lastRenderedPageBreak/>
        <w:t>Création de la base de données et importation des données</w:t>
      </w:r>
      <w:bookmarkEnd w:id="17"/>
    </w:p>
    <w:p w14:paraId="11B41CDB" w14:textId="77777777" w:rsidR="005B5C91" w:rsidRDefault="005B5C91" w:rsidP="005B5C91">
      <w:pPr>
        <w:pStyle w:val="Retraitcorpsdetexte3"/>
      </w:pPr>
    </w:p>
    <w:p w14:paraId="01FADA76" w14:textId="77777777" w:rsidR="005B5C91" w:rsidRPr="005B5C91" w:rsidRDefault="005B5C91" w:rsidP="005B5C91">
      <w:pPr>
        <w:pStyle w:val="Retraitcorpsdetexte3"/>
      </w:pPr>
    </w:p>
    <w:p w14:paraId="481D258F" w14:textId="0A7EFA97" w:rsidR="009B355C" w:rsidRDefault="009B355C" w:rsidP="005B5C91">
      <w:pPr>
        <w:pStyle w:val="Retraitcorpsdetexte3"/>
        <w:ind w:left="0"/>
      </w:pPr>
      <w:r>
        <w:t>Pour la génération de données, j’ai utilisé l’outil Mockaroo excepté pour la table arme où j’ai utilisé chatgpt car la demande de génération de données était plus spécifique donc Mockaroo ne pouvait pas générer les données. Au niveau de la création et l’importation de la DB tout s’est passé correctement. J’ai utilisé le script que Looping m’a donnée et je l’ai inséré dans PHP MyAdmin.</w:t>
      </w:r>
      <w:r w:rsidR="005B5C91">
        <w:t xml:space="preserve"> Nous pouvons aussi insérer </w:t>
      </w:r>
      <w:r w:rsidR="00EF4143">
        <w:t>le script</w:t>
      </w:r>
      <w:r w:rsidR="005B5C91">
        <w:t xml:space="preserve"> dans </w:t>
      </w:r>
      <w:r w:rsidR="00EF4143">
        <w:t>MySQL</w:t>
      </w:r>
      <w:r w:rsidR="005B5C91">
        <w:t xml:space="preserve"> en ligne de commande</w:t>
      </w:r>
    </w:p>
    <w:p w14:paraId="63E7BBB8" w14:textId="2136AB14" w:rsidR="009B355C" w:rsidRDefault="009B355C" w:rsidP="005B5C91">
      <w:pPr>
        <w:pStyle w:val="Retraitcorpsdetexte3"/>
        <w:ind w:left="0"/>
      </w:pPr>
      <w:r>
        <w:rPr>
          <w:noProof/>
        </w:rPr>
        <w:drawing>
          <wp:inline distT="0" distB="0" distL="0" distR="0" wp14:anchorId="227EA3ED" wp14:editId="64C863C4">
            <wp:extent cx="4592029" cy="2171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4083" cy="2172671"/>
                    </a:xfrm>
                    <a:prstGeom prst="rect">
                      <a:avLst/>
                    </a:prstGeom>
                    <a:noFill/>
                    <a:ln>
                      <a:noFill/>
                    </a:ln>
                  </pic:spPr>
                </pic:pic>
              </a:graphicData>
            </a:graphic>
          </wp:inline>
        </w:drawing>
      </w:r>
    </w:p>
    <w:p w14:paraId="6C09FB55" w14:textId="3249ED84" w:rsidR="009B355C" w:rsidRDefault="009B355C" w:rsidP="005B5C91">
      <w:pPr>
        <w:pStyle w:val="Retraitcorpsdetexte3"/>
        <w:ind w:left="0"/>
        <w:rPr>
          <w:i/>
          <w:iCs/>
          <w:sz w:val="16"/>
        </w:rPr>
      </w:pPr>
      <w:r w:rsidRPr="009B355C">
        <w:rPr>
          <w:i/>
          <w:iCs/>
          <w:sz w:val="16"/>
        </w:rPr>
        <w:t>Importation de la DB</w:t>
      </w:r>
    </w:p>
    <w:p w14:paraId="2F5D6186" w14:textId="77777777" w:rsidR="009B355C" w:rsidRDefault="009B355C" w:rsidP="005B5C91">
      <w:pPr>
        <w:pStyle w:val="Retraitcorpsdetexte3"/>
        <w:ind w:left="1134"/>
        <w:rPr>
          <w:i/>
          <w:iCs/>
          <w:sz w:val="16"/>
        </w:rPr>
      </w:pPr>
    </w:p>
    <w:p w14:paraId="77386009" w14:textId="40FEFDAF" w:rsidR="009B355C" w:rsidRDefault="009B355C" w:rsidP="005B5C91">
      <w:pPr>
        <w:pStyle w:val="Retraitcorpsdetexte3"/>
        <w:ind w:left="0"/>
        <w:rPr>
          <w:szCs w:val="20"/>
        </w:rPr>
      </w:pPr>
      <w:r>
        <w:rPr>
          <w:szCs w:val="20"/>
        </w:rPr>
        <w:t xml:space="preserve">Pour l’insertion de données dans la base, j’ai utilisé pour certaines tables PHP MyAdmin mais aussi </w:t>
      </w:r>
      <w:r w:rsidR="00EF4143">
        <w:rPr>
          <w:szCs w:val="20"/>
        </w:rPr>
        <w:t>MySQL</w:t>
      </w:r>
      <w:r>
        <w:rPr>
          <w:szCs w:val="20"/>
        </w:rPr>
        <w:t xml:space="preserve"> en ligne de commande comme le montre les captures d’écran ci-dessous :</w:t>
      </w:r>
    </w:p>
    <w:p w14:paraId="0A9D835C" w14:textId="4EE309B9" w:rsidR="009B355C" w:rsidRDefault="007F6A5F" w:rsidP="005B5C91">
      <w:pPr>
        <w:pStyle w:val="Retraitcorpsdetexte3"/>
        <w:ind w:left="0"/>
        <w:rPr>
          <w:szCs w:val="20"/>
        </w:rPr>
      </w:pPr>
      <w:r>
        <w:rPr>
          <w:noProof/>
          <w:szCs w:val="20"/>
        </w:rPr>
        <w:drawing>
          <wp:inline distT="0" distB="0" distL="0" distR="0" wp14:anchorId="76F8EF6C" wp14:editId="4705EDAE">
            <wp:extent cx="3435350" cy="640810"/>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8844" cy="648923"/>
                    </a:xfrm>
                    <a:prstGeom prst="rect">
                      <a:avLst/>
                    </a:prstGeom>
                    <a:noFill/>
                    <a:ln>
                      <a:noFill/>
                    </a:ln>
                  </pic:spPr>
                </pic:pic>
              </a:graphicData>
            </a:graphic>
          </wp:inline>
        </w:drawing>
      </w:r>
    </w:p>
    <w:p w14:paraId="67C6F354" w14:textId="2DA94B9C" w:rsidR="007F6A5F" w:rsidRDefault="007F6A5F" w:rsidP="005B5C91">
      <w:pPr>
        <w:pStyle w:val="Retraitcorpsdetexte3"/>
        <w:ind w:left="0"/>
        <w:rPr>
          <w:i/>
          <w:iCs/>
          <w:sz w:val="16"/>
        </w:rPr>
      </w:pPr>
      <w:r w:rsidRPr="007F6A5F">
        <w:rPr>
          <w:i/>
          <w:iCs/>
          <w:sz w:val="16"/>
        </w:rPr>
        <w:t>Insertion t_joueur</w:t>
      </w:r>
    </w:p>
    <w:p w14:paraId="1E3421AF" w14:textId="77777777" w:rsidR="007F6A5F" w:rsidRDefault="007F6A5F" w:rsidP="005B5C91">
      <w:pPr>
        <w:pStyle w:val="Retraitcorpsdetexte3"/>
        <w:ind w:left="1134"/>
        <w:rPr>
          <w:i/>
          <w:iCs/>
          <w:sz w:val="16"/>
        </w:rPr>
      </w:pPr>
    </w:p>
    <w:p w14:paraId="09049CD3" w14:textId="03306822" w:rsidR="007F6A5F" w:rsidRDefault="007F6A5F" w:rsidP="005B5C91">
      <w:pPr>
        <w:pStyle w:val="Retraitcorpsdetexte3"/>
        <w:ind w:left="0"/>
        <w:rPr>
          <w:i/>
          <w:iCs/>
          <w:sz w:val="16"/>
        </w:rPr>
      </w:pPr>
      <w:r>
        <w:rPr>
          <w:i/>
          <w:iCs/>
          <w:noProof/>
          <w:sz w:val="16"/>
        </w:rPr>
        <w:drawing>
          <wp:inline distT="0" distB="0" distL="0" distR="0" wp14:anchorId="56AB4D4F" wp14:editId="6569A9DC">
            <wp:extent cx="3447376" cy="679450"/>
            <wp:effectExtent l="0" t="0" r="127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6537"/>
                    <a:stretch/>
                  </pic:blipFill>
                  <pic:spPr bwMode="auto">
                    <a:xfrm>
                      <a:off x="0" y="0"/>
                      <a:ext cx="3487068" cy="687273"/>
                    </a:xfrm>
                    <a:prstGeom prst="rect">
                      <a:avLst/>
                    </a:prstGeom>
                    <a:noFill/>
                    <a:ln>
                      <a:noFill/>
                    </a:ln>
                    <a:extLst>
                      <a:ext uri="{53640926-AAD7-44D8-BBD7-CCE9431645EC}">
                        <a14:shadowObscured xmlns:a14="http://schemas.microsoft.com/office/drawing/2010/main"/>
                      </a:ext>
                    </a:extLst>
                  </pic:spPr>
                </pic:pic>
              </a:graphicData>
            </a:graphic>
          </wp:inline>
        </w:drawing>
      </w:r>
    </w:p>
    <w:p w14:paraId="5FD2E086" w14:textId="563A1B54" w:rsidR="007F6A5F" w:rsidRDefault="007F6A5F" w:rsidP="005B5C91">
      <w:pPr>
        <w:pStyle w:val="Retraitcorpsdetexte3"/>
        <w:ind w:left="0"/>
        <w:rPr>
          <w:i/>
          <w:iCs/>
          <w:sz w:val="16"/>
        </w:rPr>
      </w:pPr>
      <w:r>
        <w:rPr>
          <w:i/>
          <w:iCs/>
          <w:sz w:val="16"/>
        </w:rPr>
        <w:t>Insertion t_commande</w:t>
      </w:r>
    </w:p>
    <w:p w14:paraId="247FC2A0" w14:textId="77777777" w:rsidR="007F6A5F" w:rsidRDefault="007F6A5F" w:rsidP="005B5C91">
      <w:pPr>
        <w:pStyle w:val="Retraitcorpsdetexte3"/>
        <w:ind w:left="1134"/>
        <w:rPr>
          <w:i/>
          <w:iCs/>
          <w:sz w:val="16"/>
        </w:rPr>
      </w:pPr>
    </w:p>
    <w:p w14:paraId="24E70B81" w14:textId="77777777" w:rsidR="007F6A5F" w:rsidRDefault="007F6A5F" w:rsidP="005B5C91">
      <w:pPr>
        <w:pStyle w:val="Retraitcorpsdetexte3"/>
        <w:ind w:left="1134"/>
        <w:rPr>
          <w:i/>
          <w:iCs/>
          <w:sz w:val="16"/>
        </w:rPr>
      </w:pPr>
    </w:p>
    <w:p w14:paraId="4E5D1D3A" w14:textId="77777777" w:rsidR="0093016E" w:rsidRDefault="0093016E" w:rsidP="005B5C91">
      <w:pPr>
        <w:pStyle w:val="Retraitcorpsdetexte3"/>
        <w:ind w:left="1134"/>
        <w:rPr>
          <w:i/>
          <w:iCs/>
          <w:sz w:val="16"/>
        </w:rPr>
      </w:pPr>
    </w:p>
    <w:p w14:paraId="5E3D69AC" w14:textId="4EE8FCE3" w:rsidR="007F6A5F" w:rsidRDefault="007F6A5F" w:rsidP="005B5C91">
      <w:pPr>
        <w:pStyle w:val="Retraitcorpsdetexte3"/>
        <w:ind w:left="0"/>
        <w:rPr>
          <w:i/>
          <w:iCs/>
          <w:sz w:val="16"/>
        </w:rPr>
      </w:pPr>
      <w:r>
        <w:rPr>
          <w:i/>
          <w:iCs/>
          <w:noProof/>
          <w:sz w:val="16"/>
        </w:rPr>
        <w:lastRenderedPageBreak/>
        <w:drawing>
          <wp:inline distT="0" distB="0" distL="0" distR="0" wp14:anchorId="4E3DC6DA" wp14:editId="3AEB026A">
            <wp:extent cx="3333750" cy="1768177"/>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9539" cy="1771248"/>
                    </a:xfrm>
                    <a:prstGeom prst="rect">
                      <a:avLst/>
                    </a:prstGeom>
                    <a:noFill/>
                    <a:ln>
                      <a:noFill/>
                    </a:ln>
                  </pic:spPr>
                </pic:pic>
              </a:graphicData>
            </a:graphic>
          </wp:inline>
        </w:drawing>
      </w:r>
    </w:p>
    <w:p w14:paraId="736ED2EB" w14:textId="0E3171C9" w:rsidR="007F6A5F" w:rsidRDefault="007F6A5F" w:rsidP="005B5C91">
      <w:pPr>
        <w:pStyle w:val="Retraitcorpsdetexte3"/>
        <w:ind w:left="0"/>
        <w:rPr>
          <w:i/>
          <w:iCs/>
          <w:sz w:val="16"/>
        </w:rPr>
      </w:pPr>
      <w:r>
        <w:rPr>
          <w:i/>
          <w:iCs/>
          <w:sz w:val="16"/>
        </w:rPr>
        <w:t>Insertion t_arme</w:t>
      </w:r>
    </w:p>
    <w:p w14:paraId="178FFDBF" w14:textId="77777777" w:rsidR="007F6A5F" w:rsidRDefault="007F6A5F" w:rsidP="005B5C91">
      <w:pPr>
        <w:pStyle w:val="Retraitcorpsdetexte3"/>
        <w:ind w:left="1134"/>
        <w:rPr>
          <w:i/>
          <w:iCs/>
          <w:sz w:val="16"/>
        </w:rPr>
      </w:pPr>
    </w:p>
    <w:p w14:paraId="4C9114D9" w14:textId="77777777" w:rsidR="007F6A5F" w:rsidRDefault="007F6A5F" w:rsidP="005B5C91">
      <w:pPr>
        <w:pStyle w:val="Retraitcorpsdetexte3"/>
        <w:ind w:left="1134"/>
        <w:rPr>
          <w:i/>
          <w:iCs/>
          <w:sz w:val="16"/>
        </w:rPr>
      </w:pPr>
    </w:p>
    <w:p w14:paraId="5B149FBC" w14:textId="0AC7CC9F" w:rsidR="007F6A5F" w:rsidRDefault="007F6A5F" w:rsidP="005B5C91">
      <w:pPr>
        <w:pStyle w:val="Retraitcorpsdetexte3"/>
        <w:ind w:left="0"/>
        <w:rPr>
          <w:i/>
          <w:iCs/>
          <w:sz w:val="16"/>
        </w:rPr>
      </w:pPr>
      <w:r>
        <w:rPr>
          <w:i/>
          <w:iCs/>
          <w:noProof/>
          <w:sz w:val="16"/>
        </w:rPr>
        <w:drawing>
          <wp:inline distT="0" distB="0" distL="0" distR="0" wp14:anchorId="23834E3E" wp14:editId="0310E9EE">
            <wp:extent cx="1936750" cy="2771667"/>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1476" cy="2792741"/>
                    </a:xfrm>
                    <a:prstGeom prst="rect">
                      <a:avLst/>
                    </a:prstGeom>
                    <a:noFill/>
                    <a:ln>
                      <a:noFill/>
                    </a:ln>
                  </pic:spPr>
                </pic:pic>
              </a:graphicData>
            </a:graphic>
          </wp:inline>
        </w:drawing>
      </w:r>
    </w:p>
    <w:p w14:paraId="6EFDC38A" w14:textId="42A4A6BA" w:rsidR="007F6A5F" w:rsidRDefault="007F6A5F" w:rsidP="005B5C91">
      <w:pPr>
        <w:pStyle w:val="Retraitcorpsdetexte3"/>
        <w:ind w:left="0"/>
        <w:rPr>
          <w:i/>
          <w:iCs/>
          <w:sz w:val="16"/>
        </w:rPr>
      </w:pPr>
      <w:r>
        <w:rPr>
          <w:i/>
          <w:iCs/>
          <w:sz w:val="16"/>
        </w:rPr>
        <w:t>Insertion t_suivre</w:t>
      </w:r>
    </w:p>
    <w:p w14:paraId="74CC3D4C" w14:textId="77777777" w:rsidR="007F6A5F" w:rsidRDefault="007F6A5F" w:rsidP="005B5C91">
      <w:pPr>
        <w:pStyle w:val="Retraitcorpsdetexte3"/>
        <w:ind w:left="1134"/>
        <w:rPr>
          <w:i/>
          <w:iCs/>
          <w:sz w:val="16"/>
        </w:rPr>
      </w:pPr>
    </w:p>
    <w:p w14:paraId="0DE609F0" w14:textId="7973BE53" w:rsidR="007F6A5F" w:rsidRDefault="007F6A5F" w:rsidP="005B5C91">
      <w:pPr>
        <w:pStyle w:val="Retraitcorpsdetexte3"/>
        <w:ind w:left="0"/>
        <w:rPr>
          <w:i/>
          <w:iCs/>
          <w:sz w:val="16"/>
        </w:rPr>
      </w:pPr>
      <w:r>
        <w:rPr>
          <w:i/>
          <w:iCs/>
          <w:noProof/>
          <w:sz w:val="16"/>
        </w:rPr>
        <w:drawing>
          <wp:inline distT="0" distB="0" distL="0" distR="0" wp14:anchorId="3E8DA41D" wp14:editId="55D26246">
            <wp:extent cx="1967757" cy="241300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3783" cy="2432653"/>
                    </a:xfrm>
                    <a:prstGeom prst="rect">
                      <a:avLst/>
                    </a:prstGeom>
                    <a:noFill/>
                    <a:ln>
                      <a:noFill/>
                    </a:ln>
                  </pic:spPr>
                </pic:pic>
              </a:graphicData>
            </a:graphic>
          </wp:inline>
        </w:drawing>
      </w:r>
    </w:p>
    <w:p w14:paraId="252A12BF" w14:textId="6B9DCC63" w:rsidR="007F6A5F" w:rsidRDefault="007F6A5F" w:rsidP="005B5C91">
      <w:pPr>
        <w:pStyle w:val="Retraitcorpsdetexte3"/>
        <w:ind w:left="0"/>
        <w:rPr>
          <w:i/>
          <w:iCs/>
          <w:sz w:val="16"/>
        </w:rPr>
      </w:pPr>
      <w:r>
        <w:rPr>
          <w:i/>
          <w:iCs/>
          <w:sz w:val="16"/>
        </w:rPr>
        <w:t>Insertion t’utiliser</w:t>
      </w:r>
    </w:p>
    <w:p w14:paraId="3D7A781D" w14:textId="473BDB8A" w:rsidR="007F6A5F" w:rsidRDefault="007F6A5F" w:rsidP="005B5C91">
      <w:pPr>
        <w:pStyle w:val="Retraitcorpsdetexte3"/>
        <w:ind w:left="1134"/>
        <w:rPr>
          <w:sz w:val="16"/>
        </w:rPr>
      </w:pPr>
    </w:p>
    <w:p w14:paraId="7CC14870" w14:textId="77777777" w:rsidR="005B5C91" w:rsidRDefault="005B5C91" w:rsidP="005B5C91">
      <w:pPr>
        <w:pStyle w:val="Retraitcorpsdetexte3"/>
        <w:ind w:left="1134"/>
        <w:rPr>
          <w:sz w:val="16"/>
        </w:rPr>
      </w:pPr>
    </w:p>
    <w:p w14:paraId="3F830D90" w14:textId="77777777" w:rsidR="005B5C91" w:rsidRDefault="005B5C91" w:rsidP="005B5C91">
      <w:pPr>
        <w:pStyle w:val="Retraitcorpsdetexte3"/>
        <w:ind w:left="1134"/>
        <w:rPr>
          <w:sz w:val="16"/>
        </w:rPr>
      </w:pPr>
    </w:p>
    <w:p w14:paraId="65E523A3" w14:textId="77777777" w:rsidR="005B5C91" w:rsidRDefault="005B5C91" w:rsidP="005B5C91">
      <w:pPr>
        <w:pStyle w:val="Retraitcorpsdetexte3"/>
        <w:ind w:left="1134"/>
        <w:rPr>
          <w:sz w:val="16"/>
        </w:rPr>
      </w:pPr>
    </w:p>
    <w:p w14:paraId="33259CF5" w14:textId="4CEB2254" w:rsidR="007F6A5F" w:rsidRDefault="007F6A5F" w:rsidP="005B5C91">
      <w:pPr>
        <w:pStyle w:val="Retraitcorpsdetexte3"/>
        <w:ind w:left="0"/>
        <w:rPr>
          <w:szCs w:val="20"/>
        </w:rPr>
      </w:pPr>
      <w:r w:rsidRPr="007F6A5F">
        <w:rPr>
          <w:szCs w:val="20"/>
        </w:rPr>
        <w:t>Pour insérer</w:t>
      </w:r>
      <w:r>
        <w:rPr>
          <w:szCs w:val="20"/>
        </w:rPr>
        <w:t xml:space="preserve"> les données</w:t>
      </w:r>
      <w:r w:rsidRPr="007F6A5F">
        <w:rPr>
          <w:szCs w:val="20"/>
        </w:rPr>
        <w:t xml:space="preserve"> dans les tables</w:t>
      </w:r>
      <w:r>
        <w:rPr>
          <w:szCs w:val="20"/>
        </w:rPr>
        <w:t xml:space="preserve"> j’ai donc utilisé les scripts que j’ai </w:t>
      </w:r>
      <w:r w:rsidR="005B5C91">
        <w:rPr>
          <w:szCs w:val="20"/>
        </w:rPr>
        <w:t>créé</w:t>
      </w:r>
      <w:r>
        <w:rPr>
          <w:szCs w:val="20"/>
        </w:rPr>
        <w:t xml:space="preserve"> avec chatgpt et Mockaroo qui sont disponible dans le dossier :</w:t>
      </w:r>
    </w:p>
    <w:p w14:paraId="06BDB5B0" w14:textId="1917B32F" w:rsidR="007F6A5F" w:rsidRDefault="005B5C91" w:rsidP="005B5C91">
      <w:pPr>
        <w:pStyle w:val="Retraitcorpsdetexte3"/>
        <w:ind w:left="0"/>
        <w:rPr>
          <w:szCs w:val="20"/>
        </w:rPr>
      </w:pPr>
      <w:r>
        <w:rPr>
          <w:i/>
          <w:iCs/>
          <w:szCs w:val="20"/>
        </w:rPr>
        <w:t>« </w:t>
      </w:r>
      <w:r w:rsidRPr="005B5C91">
        <w:rPr>
          <w:i/>
          <w:iCs/>
          <w:szCs w:val="20"/>
        </w:rPr>
        <w:t>GitHub\P_DB-106-SpicyInvader\DB\03 - Insertion Données</w:t>
      </w:r>
      <w:r>
        <w:rPr>
          <w:i/>
          <w:iCs/>
          <w:szCs w:val="20"/>
        </w:rPr>
        <w:t> »</w:t>
      </w:r>
    </w:p>
    <w:p w14:paraId="2841E8DD" w14:textId="77777777" w:rsidR="007F6A5F" w:rsidRDefault="007F6A5F" w:rsidP="005B5C91">
      <w:pPr>
        <w:pStyle w:val="Retraitcorpsdetexte3"/>
        <w:ind w:left="1134"/>
        <w:rPr>
          <w:szCs w:val="20"/>
        </w:rPr>
      </w:pPr>
    </w:p>
    <w:p w14:paraId="6A0D805D" w14:textId="77777777" w:rsidR="007F6A5F" w:rsidRDefault="007F6A5F" w:rsidP="005B5C91">
      <w:pPr>
        <w:pStyle w:val="Retraitcorpsdetexte3"/>
        <w:ind w:left="0"/>
        <w:rPr>
          <w:szCs w:val="20"/>
        </w:rPr>
      </w:pPr>
      <w:r>
        <w:rPr>
          <w:szCs w:val="20"/>
        </w:rPr>
        <w:t xml:space="preserve">Pour insérer des données dans une table, il faut utiliser la commande : </w:t>
      </w:r>
    </w:p>
    <w:p w14:paraId="1E86CC6F" w14:textId="345D74CC" w:rsidR="005B5C91" w:rsidRDefault="007F6A5F" w:rsidP="005B5C91">
      <w:pPr>
        <w:pStyle w:val="Retraitcorpsdetexte3"/>
        <w:ind w:left="0"/>
        <w:rPr>
          <w:i/>
          <w:iCs/>
          <w:szCs w:val="20"/>
        </w:rPr>
      </w:pPr>
      <w:r>
        <w:rPr>
          <w:i/>
          <w:iCs/>
          <w:szCs w:val="20"/>
        </w:rPr>
        <w:t>« </w:t>
      </w:r>
      <w:r w:rsidRPr="007F6A5F">
        <w:rPr>
          <w:i/>
          <w:iCs/>
          <w:szCs w:val="20"/>
        </w:rPr>
        <w:t>INSERT INTO nom_de_la_table(données 1, donnée2, données3) values (1, 2, 3) ;</w:t>
      </w:r>
      <w:r>
        <w:rPr>
          <w:i/>
          <w:iCs/>
          <w:szCs w:val="20"/>
        </w:rPr>
        <w:t> »</w:t>
      </w:r>
    </w:p>
    <w:p w14:paraId="3DDE3D3C" w14:textId="77777777" w:rsidR="007F6A5F" w:rsidRDefault="007F6A5F" w:rsidP="009B355C">
      <w:pPr>
        <w:pStyle w:val="Retraitcorpsdetexte3"/>
        <w:ind w:left="0"/>
        <w:rPr>
          <w:i/>
          <w:iCs/>
          <w:szCs w:val="20"/>
        </w:rPr>
      </w:pPr>
    </w:p>
    <w:p w14:paraId="61736D66" w14:textId="77777777" w:rsidR="00B95CAE" w:rsidRDefault="00B95CAE" w:rsidP="009B355C">
      <w:pPr>
        <w:pStyle w:val="Retraitcorpsdetexte3"/>
        <w:ind w:left="0"/>
        <w:rPr>
          <w:i/>
          <w:iCs/>
          <w:szCs w:val="20"/>
        </w:rPr>
      </w:pPr>
    </w:p>
    <w:p w14:paraId="310B60AA" w14:textId="77777777" w:rsidR="00B95CAE" w:rsidRDefault="00B95CAE" w:rsidP="009B355C">
      <w:pPr>
        <w:pStyle w:val="Retraitcorpsdetexte3"/>
        <w:ind w:left="0"/>
        <w:rPr>
          <w:i/>
          <w:iCs/>
          <w:szCs w:val="20"/>
        </w:rPr>
      </w:pPr>
    </w:p>
    <w:p w14:paraId="07A4D692" w14:textId="77777777" w:rsidR="00B95CAE" w:rsidRDefault="00B95CAE" w:rsidP="009B355C">
      <w:pPr>
        <w:pStyle w:val="Retraitcorpsdetexte3"/>
        <w:ind w:left="0"/>
        <w:rPr>
          <w:i/>
          <w:iCs/>
          <w:szCs w:val="20"/>
        </w:rPr>
      </w:pPr>
    </w:p>
    <w:p w14:paraId="2A2A46B9" w14:textId="77777777" w:rsidR="00B95CAE" w:rsidRDefault="00B95CAE" w:rsidP="009B355C">
      <w:pPr>
        <w:pStyle w:val="Retraitcorpsdetexte3"/>
        <w:ind w:left="0"/>
        <w:rPr>
          <w:i/>
          <w:iCs/>
          <w:szCs w:val="20"/>
        </w:rPr>
      </w:pPr>
    </w:p>
    <w:p w14:paraId="0DBB39ED" w14:textId="77777777" w:rsidR="00B95CAE" w:rsidRDefault="00B95CAE" w:rsidP="009B355C">
      <w:pPr>
        <w:pStyle w:val="Retraitcorpsdetexte3"/>
        <w:ind w:left="0"/>
        <w:rPr>
          <w:i/>
          <w:iCs/>
          <w:szCs w:val="20"/>
        </w:rPr>
      </w:pPr>
    </w:p>
    <w:p w14:paraId="72ABF348" w14:textId="77777777" w:rsidR="00B95CAE" w:rsidRDefault="00B95CAE" w:rsidP="009B355C">
      <w:pPr>
        <w:pStyle w:val="Retraitcorpsdetexte3"/>
        <w:ind w:left="0"/>
        <w:rPr>
          <w:i/>
          <w:iCs/>
          <w:szCs w:val="20"/>
        </w:rPr>
      </w:pPr>
    </w:p>
    <w:p w14:paraId="50E7100C" w14:textId="77777777" w:rsidR="00B95CAE" w:rsidRDefault="00B95CAE" w:rsidP="009B355C">
      <w:pPr>
        <w:pStyle w:val="Retraitcorpsdetexte3"/>
        <w:ind w:left="0"/>
        <w:rPr>
          <w:i/>
          <w:iCs/>
          <w:szCs w:val="20"/>
        </w:rPr>
      </w:pPr>
    </w:p>
    <w:p w14:paraId="3E90C305" w14:textId="77777777" w:rsidR="00B95CAE" w:rsidRDefault="00B95CAE" w:rsidP="009B355C">
      <w:pPr>
        <w:pStyle w:val="Retraitcorpsdetexte3"/>
        <w:ind w:left="0"/>
        <w:rPr>
          <w:i/>
          <w:iCs/>
          <w:szCs w:val="20"/>
        </w:rPr>
      </w:pPr>
    </w:p>
    <w:p w14:paraId="02B45384" w14:textId="77777777" w:rsidR="00B95CAE" w:rsidRDefault="00B95CAE" w:rsidP="009B355C">
      <w:pPr>
        <w:pStyle w:val="Retraitcorpsdetexte3"/>
        <w:ind w:left="0"/>
        <w:rPr>
          <w:i/>
          <w:iCs/>
          <w:szCs w:val="20"/>
        </w:rPr>
      </w:pPr>
    </w:p>
    <w:p w14:paraId="76EEA387" w14:textId="77777777" w:rsidR="00B95CAE" w:rsidRDefault="00B95CAE" w:rsidP="009B355C">
      <w:pPr>
        <w:pStyle w:val="Retraitcorpsdetexte3"/>
        <w:ind w:left="0"/>
        <w:rPr>
          <w:i/>
          <w:iCs/>
          <w:szCs w:val="20"/>
        </w:rPr>
      </w:pPr>
    </w:p>
    <w:p w14:paraId="16550204" w14:textId="77777777" w:rsidR="00B95CAE" w:rsidRDefault="00B95CAE" w:rsidP="009B355C">
      <w:pPr>
        <w:pStyle w:val="Retraitcorpsdetexte3"/>
        <w:ind w:left="0"/>
        <w:rPr>
          <w:i/>
          <w:iCs/>
          <w:szCs w:val="20"/>
        </w:rPr>
      </w:pPr>
    </w:p>
    <w:p w14:paraId="0394668C" w14:textId="77777777" w:rsidR="00B95CAE" w:rsidRDefault="00B95CAE" w:rsidP="009B355C">
      <w:pPr>
        <w:pStyle w:val="Retraitcorpsdetexte3"/>
        <w:ind w:left="0"/>
        <w:rPr>
          <w:i/>
          <w:iCs/>
          <w:szCs w:val="20"/>
        </w:rPr>
      </w:pPr>
    </w:p>
    <w:p w14:paraId="149785EE" w14:textId="77777777" w:rsidR="00B95CAE" w:rsidRDefault="00B95CAE" w:rsidP="009B355C">
      <w:pPr>
        <w:pStyle w:val="Retraitcorpsdetexte3"/>
        <w:ind w:left="0"/>
        <w:rPr>
          <w:i/>
          <w:iCs/>
          <w:szCs w:val="20"/>
        </w:rPr>
      </w:pPr>
    </w:p>
    <w:p w14:paraId="0A50E311" w14:textId="77777777" w:rsidR="00B95CAE" w:rsidRDefault="00B95CAE" w:rsidP="009B355C">
      <w:pPr>
        <w:pStyle w:val="Retraitcorpsdetexte3"/>
        <w:ind w:left="0"/>
        <w:rPr>
          <w:i/>
          <w:iCs/>
          <w:szCs w:val="20"/>
        </w:rPr>
      </w:pPr>
    </w:p>
    <w:p w14:paraId="6B43253F" w14:textId="77777777" w:rsidR="00B95CAE" w:rsidRDefault="00B95CAE" w:rsidP="009B355C">
      <w:pPr>
        <w:pStyle w:val="Retraitcorpsdetexte3"/>
        <w:ind w:left="0"/>
        <w:rPr>
          <w:i/>
          <w:iCs/>
          <w:szCs w:val="20"/>
        </w:rPr>
      </w:pPr>
    </w:p>
    <w:p w14:paraId="499182CF" w14:textId="77777777" w:rsidR="00B95CAE" w:rsidRDefault="00B95CAE" w:rsidP="009B355C">
      <w:pPr>
        <w:pStyle w:val="Retraitcorpsdetexte3"/>
        <w:ind w:left="0"/>
        <w:rPr>
          <w:i/>
          <w:iCs/>
          <w:szCs w:val="20"/>
        </w:rPr>
      </w:pPr>
    </w:p>
    <w:p w14:paraId="4D6DD93D" w14:textId="77777777" w:rsidR="00B95CAE" w:rsidRDefault="00B95CAE" w:rsidP="009B355C">
      <w:pPr>
        <w:pStyle w:val="Retraitcorpsdetexte3"/>
        <w:ind w:left="0"/>
        <w:rPr>
          <w:i/>
          <w:iCs/>
          <w:szCs w:val="20"/>
        </w:rPr>
      </w:pPr>
    </w:p>
    <w:p w14:paraId="4F78E120" w14:textId="77777777" w:rsidR="00B95CAE" w:rsidRDefault="00B95CAE" w:rsidP="009B355C">
      <w:pPr>
        <w:pStyle w:val="Retraitcorpsdetexte3"/>
        <w:ind w:left="0"/>
        <w:rPr>
          <w:i/>
          <w:iCs/>
          <w:szCs w:val="20"/>
        </w:rPr>
      </w:pPr>
    </w:p>
    <w:p w14:paraId="433A1756" w14:textId="77777777" w:rsidR="00B95CAE" w:rsidRDefault="00B95CAE" w:rsidP="009B355C">
      <w:pPr>
        <w:pStyle w:val="Retraitcorpsdetexte3"/>
        <w:ind w:left="0"/>
        <w:rPr>
          <w:i/>
          <w:iCs/>
          <w:szCs w:val="20"/>
        </w:rPr>
      </w:pPr>
    </w:p>
    <w:p w14:paraId="7626F513" w14:textId="77777777" w:rsidR="00B95CAE" w:rsidRDefault="00B95CAE" w:rsidP="009B355C">
      <w:pPr>
        <w:pStyle w:val="Retraitcorpsdetexte3"/>
        <w:ind w:left="0"/>
        <w:rPr>
          <w:i/>
          <w:iCs/>
          <w:szCs w:val="20"/>
        </w:rPr>
      </w:pPr>
    </w:p>
    <w:p w14:paraId="585B5AC8" w14:textId="77777777" w:rsidR="00B95CAE" w:rsidRDefault="00B95CAE" w:rsidP="009B355C">
      <w:pPr>
        <w:pStyle w:val="Retraitcorpsdetexte3"/>
        <w:ind w:left="0"/>
        <w:rPr>
          <w:i/>
          <w:iCs/>
          <w:szCs w:val="20"/>
        </w:rPr>
      </w:pPr>
    </w:p>
    <w:p w14:paraId="601E50A0" w14:textId="77777777" w:rsidR="00B95CAE" w:rsidRDefault="00B95CAE" w:rsidP="009B355C">
      <w:pPr>
        <w:pStyle w:val="Retraitcorpsdetexte3"/>
        <w:ind w:left="0"/>
        <w:rPr>
          <w:i/>
          <w:iCs/>
          <w:szCs w:val="20"/>
        </w:rPr>
      </w:pPr>
    </w:p>
    <w:p w14:paraId="3411416B" w14:textId="77777777" w:rsidR="00B95CAE" w:rsidRDefault="00B95CAE" w:rsidP="009B355C">
      <w:pPr>
        <w:pStyle w:val="Retraitcorpsdetexte3"/>
        <w:ind w:left="0"/>
        <w:rPr>
          <w:i/>
          <w:iCs/>
          <w:szCs w:val="20"/>
        </w:rPr>
      </w:pPr>
    </w:p>
    <w:p w14:paraId="0D39AD59" w14:textId="77777777" w:rsidR="00B95CAE" w:rsidRDefault="00B95CAE" w:rsidP="009B355C">
      <w:pPr>
        <w:pStyle w:val="Retraitcorpsdetexte3"/>
        <w:ind w:left="0"/>
        <w:rPr>
          <w:i/>
          <w:iCs/>
          <w:szCs w:val="20"/>
        </w:rPr>
      </w:pPr>
    </w:p>
    <w:p w14:paraId="18716934" w14:textId="77777777" w:rsidR="00B95CAE" w:rsidRDefault="00B95CAE" w:rsidP="009B355C">
      <w:pPr>
        <w:pStyle w:val="Retraitcorpsdetexte3"/>
        <w:ind w:left="0"/>
        <w:rPr>
          <w:i/>
          <w:iCs/>
          <w:szCs w:val="20"/>
        </w:rPr>
      </w:pPr>
    </w:p>
    <w:p w14:paraId="0DBB3A73" w14:textId="77777777" w:rsidR="00B95CAE" w:rsidRDefault="00B95CAE" w:rsidP="009B355C">
      <w:pPr>
        <w:pStyle w:val="Retraitcorpsdetexte3"/>
        <w:ind w:left="0"/>
        <w:rPr>
          <w:i/>
          <w:iCs/>
          <w:szCs w:val="20"/>
        </w:rPr>
      </w:pPr>
    </w:p>
    <w:p w14:paraId="18988EBD" w14:textId="77777777" w:rsidR="00B95CAE" w:rsidRDefault="00B95CAE" w:rsidP="009B355C">
      <w:pPr>
        <w:pStyle w:val="Retraitcorpsdetexte3"/>
        <w:ind w:left="0"/>
        <w:rPr>
          <w:i/>
          <w:iCs/>
          <w:szCs w:val="20"/>
        </w:rPr>
      </w:pPr>
    </w:p>
    <w:p w14:paraId="28E18CF8" w14:textId="77777777" w:rsidR="00B95CAE" w:rsidRDefault="00B95CAE" w:rsidP="009B355C">
      <w:pPr>
        <w:pStyle w:val="Retraitcorpsdetexte3"/>
        <w:ind w:left="0"/>
        <w:rPr>
          <w:i/>
          <w:iCs/>
          <w:szCs w:val="20"/>
        </w:rPr>
      </w:pPr>
    </w:p>
    <w:p w14:paraId="7F901BAC" w14:textId="77777777" w:rsidR="00B95CAE" w:rsidRDefault="00B95CAE" w:rsidP="009B355C">
      <w:pPr>
        <w:pStyle w:val="Retraitcorpsdetexte3"/>
        <w:ind w:left="0"/>
        <w:rPr>
          <w:i/>
          <w:iCs/>
          <w:szCs w:val="20"/>
        </w:rPr>
      </w:pPr>
    </w:p>
    <w:p w14:paraId="715D830F" w14:textId="77777777" w:rsidR="00B95CAE" w:rsidRPr="007F6A5F" w:rsidRDefault="00B95CAE" w:rsidP="009B355C">
      <w:pPr>
        <w:pStyle w:val="Retraitcorpsdetexte3"/>
        <w:ind w:left="0"/>
        <w:rPr>
          <w:i/>
          <w:iCs/>
          <w:szCs w:val="20"/>
        </w:rPr>
      </w:pPr>
    </w:p>
    <w:p w14:paraId="46CBB1EF" w14:textId="60FD72DC" w:rsidR="00146BF7" w:rsidRDefault="00146BF7" w:rsidP="00146BF7">
      <w:pPr>
        <w:pStyle w:val="Titre3"/>
      </w:pPr>
      <w:bookmarkStart w:id="18" w:name="_Toc183005718"/>
      <w:r>
        <w:lastRenderedPageBreak/>
        <w:t>Gestion des utilisateurs</w:t>
      </w:r>
      <w:bookmarkEnd w:id="18"/>
    </w:p>
    <w:p w14:paraId="70465E15" w14:textId="2634F435" w:rsidR="005B5C91" w:rsidRDefault="005B5C91" w:rsidP="005B5C91">
      <w:pPr>
        <w:pStyle w:val="Retraitcorpsdetexte3"/>
        <w:ind w:left="0"/>
      </w:pPr>
      <w:r>
        <w:t xml:space="preserve">Pour la gestion des utilisateurs, j’ai créé trois utilisateurs. Un joueur, un manager de boutique et également un administrateur. Dans le cahier des charges, il y avait plusieurs contraintes pour chaque </w:t>
      </w:r>
      <w:r w:rsidR="000E685C">
        <w:t>utilisateur</w:t>
      </w:r>
      <w:r>
        <w:t>.</w:t>
      </w:r>
    </w:p>
    <w:p w14:paraId="17E2DECB" w14:textId="77777777" w:rsidR="000E685C" w:rsidRDefault="000E685C" w:rsidP="005B5C91">
      <w:pPr>
        <w:pStyle w:val="Retraitcorpsdetexte3"/>
        <w:ind w:left="0"/>
      </w:pPr>
      <w:r>
        <w:t>Le joueur pouvait :</w:t>
      </w:r>
    </w:p>
    <w:p w14:paraId="64F2DF88" w14:textId="608B8302" w:rsidR="000E685C" w:rsidRDefault="000E685C" w:rsidP="000E685C">
      <w:pPr>
        <w:pStyle w:val="Retraitcorpsdetexte3"/>
        <w:numPr>
          <w:ilvl w:val="0"/>
          <w:numId w:val="50"/>
        </w:numPr>
      </w:pPr>
      <w:r>
        <w:t>Lire les informations des armes (SELECT t_arme).</w:t>
      </w:r>
    </w:p>
    <w:p w14:paraId="1E0E0A48" w14:textId="6A4DAD5C" w:rsidR="000E685C" w:rsidRDefault="000E685C" w:rsidP="000E685C">
      <w:pPr>
        <w:pStyle w:val="Retraitcorpsdetexte3"/>
        <w:numPr>
          <w:ilvl w:val="0"/>
          <w:numId w:val="50"/>
        </w:numPr>
      </w:pPr>
      <w:r>
        <w:t>Créer une commande (INSERT t_commande)</w:t>
      </w:r>
    </w:p>
    <w:p w14:paraId="3E78689B" w14:textId="410090DE" w:rsidR="000E685C" w:rsidRDefault="000E685C" w:rsidP="000E685C">
      <w:pPr>
        <w:pStyle w:val="Retraitcorpsdetexte3"/>
        <w:numPr>
          <w:ilvl w:val="0"/>
          <w:numId w:val="50"/>
        </w:numPr>
      </w:pPr>
      <w:r>
        <w:t>Lire toutes les commandes (SELECT t_commande).</w:t>
      </w:r>
    </w:p>
    <w:p w14:paraId="3594546A" w14:textId="0BC83859" w:rsidR="000E685C" w:rsidRDefault="000E685C" w:rsidP="000E685C">
      <w:pPr>
        <w:pStyle w:val="Retraitcorpsdetexte3"/>
        <w:ind w:left="0"/>
      </w:pPr>
      <w:r>
        <w:t>Le joueur ne disposait que de ces droits. Il ne pouvait donc pas voir les autres tables que commandes et arme et il n’avait accès qu’a la base de données space invaders.</w:t>
      </w:r>
    </w:p>
    <w:p w14:paraId="14CB0099" w14:textId="77777777" w:rsidR="000E685C" w:rsidRDefault="000E685C" w:rsidP="000E685C">
      <w:pPr>
        <w:pStyle w:val="Retraitcorpsdetexte3"/>
        <w:ind w:left="0"/>
      </w:pPr>
    </w:p>
    <w:p w14:paraId="74662151" w14:textId="7A1D76ED" w:rsidR="000E685C" w:rsidRDefault="000E685C" w:rsidP="000E685C">
      <w:pPr>
        <w:pStyle w:val="Retraitcorpsdetexte3"/>
        <w:ind w:left="0"/>
      </w:pPr>
      <w:r>
        <w:t xml:space="preserve">Pour le manager de boutique, il pouvait : </w:t>
      </w:r>
    </w:p>
    <w:p w14:paraId="5C02C4F6" w14:textId="6E51A978" w:rsidR="000E685C" w:rsidRDefault="000E685C" w:rsidP="000E685C">
      <w:pPr>
        <w:pStyle w:val="Retraitcorpsdetexte3"/>
        <w:numPr>
          <w:ilvl w:val="0"/>
          <w:numId w:val="50"/>
        </w:numPr>
      </w:pPr>
      <w:r>
        <w:t>Lire les informations sur les joueurs (SELECT t_joueur)</w:t>
      </w:r>
    </w:p>
    <w:p w14:paraId="2AE7AF59" w14:textId="2B296394" w:rsidR="000E685C" w:rsidRDefault="000E685C" w:rsidP="000E685C">
      <w:pPr>
        <w:pStyle w:val="Retraitcorpsdetexte3"/>
        <w:numPr>
          <w:ilvl w:val="0"/>
          <w:numId w:val="50"/>
        </w:numPr>
      </w:pPr>
      <w:r>
        <w:t>Mettre à jour, lire, supprimer des armes (UPDATE, SELECT, DELET t_arme)</w:t>
      </w:r>
    </w:p>
    <w:p w14:paraId="7464212E" w14:textId="4D935C17" w:rsidR="000E685C" w:rsidRDefault="000E685C" w:rsidP="000E685C">
      <w:pPr>
        <w:pStyle w:val="Retraitcorpsdetexte3"/>
        <w:numPr>
          <w:ilvl w:val="0"/>
          <w:numId w:val="50"/>
        </w:numPr>
      </w:pPr>
      <w:r>
        <w:t>Lire toutes les commandes (SELECT t_commande)</w:t>
      </w:r>
    </w:p>
    <w:p w14:paraId="31ED1317" w14:textId="5934679F" w:rsidR="000E685C" w:rsidRDefault="000E685C" w:rsidP="000E685C">
      <w:pPr>
        <w:pStyle w:val="Retraitcorpsdetexte3"/>
        <w:ind w:left="0"/>
      </w:pPr>
      <w:r>
        <w:t>Le manager comme le joueur, ne disposait que les droits si dessus. Et n’avait accès à aucune autre Base de données ou tables.</w:t>
      </w:r>
    </w:p>
    <w:p w14:paraId="7FD85522" w14:textId="77777777" w:rsidR="000E685C" w:rsidRDefault="000E685C" w:rsidP="000E685C">
      <w:pPr>
        <w:pStyle w:val="Retraitcorpsdetexte3"/>
        <w:ind w:left="0"/>
      </w:pPr>
    </w:p>
    <w:p w14:paraId="24FA163A" w14:textId="159432B9" w:rsidR="000E685C" w:rsidRDefault="000E685C" w:rsidP="000E685C">
      <w:pPr>
        <w:pStyle w:val="Retraitcorpsdetexte3"/>
        <w:ind w:left="0"/>
      </w:pPr>
      <w:r>
        <w:t>Pour terminer, l’administrateur avait tous les droits liés à la base de données space invaders.</w:t>
      </w:r>
    </w:p>
    <w:p w14:paraId="2DAF52BE" w14:textId="77777777" w:rsidR="000E685C" w:rsidRDefault="000E685C" w:rsidP="000E685C">
      <w:pPr>
        <w:pStyle w:val="Retraitcorpsdetexte3"/>
        <w:ind w:left="0"/>
      </w:pPr>
    </w:p>
    <w:p w14:paraId="2088503B" w14:textId="5CDD5B88" w:rsidR="000E685C" w:rsidRDefault="000E685C" w:rsidP="000E685C">
      <w:pPr>
        <w:pStyle w:val="Retraitcorpsdetexte3"/>
        <w:ind w:left="0"/>
      </w:pPr>
      <w:r>
        <w:t xml:space="preserve">Le script qui permet de créer les utilisateurs se trouve dans ce dossier : </w:t>
      </w:r>
    </w:p>
    <w:p w14:paraId="22D742AD" w14:textId="54A6FD10" w:rsidR="000E685C" w:rsidRDefault="000E685C" w:rsidP="000E685C">
      <w:pPr>
        <w:pStyle w:val="Retraitcorpsdetexte3"/>
        <w:ind w:left="0"/>
      </w:pPr>
      <w:r>
        <w:t>« </w:t>
      </w:r>
      <w:r w:rsidRPr="000E685C">
        <w:t>GitHub\P_DB-106-SpicyInvader\DB\05</w:t>
      </w:r>
      <w:r>
        <w:t xml:space="preserve"> – </w:t>
      </w:r>
      <w:r w:rsidRPr="000E685C">
        <w:t>Gestions</w:t>
      </w:r>
      <w:r>
        <w:t xml:space="preserve"> </w:t>
      </w:r>
      <w:r w:rsidRPr="000E685C">
        <w:t>des utilisateurs</w:t>
      </w:r>
      <w:r>
        <w:t> »</w:t>
      </w:r>
    </w:p>
    <w:p w14:paraId="5AA96730" w14:textId="77777777" w:rsidR="005B5C91" w:rsidRDefault="005B5C91" w:rsidP="005B5C91">
      <w:pPr>
        <w:pStyle w:val="Retraitcorpsdetexte3"/>
      </w:pPr>
    </w:p>
    <w:p w14:paraId="4DB27FC2" w14:textId="77777777" w:rsidR="00B95CAE" w:rsidRDefault="00B95CAE" w:rsidP="005B5C91">
      <w:pPr>
        <w:pStyle w:val="Retraitcorpsdetexte3"/>
      </w:pPr>
    </w:p>
    <w:p w14:paraId="2E2CCDC5" w14:textId="77777777" w:rsidR="00B95CAE" w:rsidRDefault="00B95CAE" w:rsidP="005B5C91">
      <w:pPr>
        <w:pStyle w:val="Retraitcorpsdetexte3"/>
      </w:pPr>
    </w:p>
    <w:p w14:paraId="082721BA" w14:textId="77777777" w:rsidR="00B95CAE" w:rsidRDefault="00B95CAE" w:rsidP="005B5C91">
      <w:pPr>
        <w:pStyle w:val="Retraitcorpsdetexte3"/>
      </w:pPr>
    </w:p>
    <w:p w14:paraId="6A51AFE5" w14:textId="77777777" w:rsidR="00B95CAE" w:rsidRDefault="00B95CAE" w:rsidP="005B5C91">
      <w:pPr>
        <w:pStyle w:val="Retraitcorpsdetexte3"/>
      </w:pPr>
    </w:p>
    <w:p w14:paraId="5A6B6B14" w14:textId="77777777" w:rsidR="00B95CAE" w:rsidRDefault="00B95CAE" w:rsidP="005B5C91">
      <w:pPr>
        <w:pStyle w:val="Retraitcorpsdetexte3"/>
      </w:pPr>
    </w:p>
    <w:p w14:paraId="6CC60550" w14:textId="77777777" w:rsidR="00B95CAE" w:rsidRDefault="00B95CAE" w:rsidP="005B5C91">
      <w:pPr>
        <w:pStyle w:val="Retraitcorpsdetexte3"/>
      </w:pPr>
    </w:p>
    <w:p w14:paraId="7A5D159F" w14:textId="77777777" w:rsidR="00B95CAE" w:rsidRDefault="00B95CAE" w:rsidP="005B5C91">
      <w:pPr>
        <w:pStyle w:val="Retraitcorpsdetexte3"/>
      </w:pPr>
    </w:p>
    <w:p w14:paraId="62BAB93C" w14:textId="77777777" w:rsidR="00B95CAE" w:rsidRDefault="00B95CAE" w:rsidP="005B5C91">
      <w:pPr>
        <w:pStyle w:val="Retraitcorpsdetexte3"/>
      </w:pPr>
    </w:p>
    <w:p w14:paraId="1A088E88" w14:textId="77777777" w:rsidR="00B95CAE" w:rsidRDefault="00B95CAE" w:rsidP="005B5C91">
      <w:pPr>
        <w:pStyle w:val="Retraitcorpsdetexte3"/>
      </w:pPr>
    </w:p>
    <w:p w14:paraId="138A4856" w14:textId="77777777" w:rsidR="00B95CAE" w:rsidRDefault="00B95CAE" w:rsidP="005B5C91">
      <w:pPr>
        <w:pStyle w:val="Retraitcorpsdetexte3"/>
      </w:pPr>
    </w:p>
    <w:p w14:paraId="674A00D0" w14:textId="77777777" w:rsidR="00B95CAE" w:rsidRDefault="00B95CAE" w:rsidP="005B5C91">
      <w:pPr>
        <w:pStyle w:val="Retraitcorpsdetexte3"/>
      </w:pPr>
    </w:p>
    <w:p w14:paraId="434D3467" w14:textId="77777777" w:rsidR="00B95CAE" w:rsidRDefault="00B95CAE" w:rsidP="005B5C91">
      <w:pPr>
        <w:pStyle w:val="Retraitcorpsdetexte3"/>
      </w:pPr>
    </w:p>
    <w:p w14:paraId="48C23F55" w14:textId="77777777" w:rsidR="00B95CAE" w:rsidRDefault="00B95CAE" w:rsidP="005B5C91">
      <w:pPr>
        <w:pStyle w:val="Retraitcorpsdetexte3"/>
      </w:pPr>
    </w:p>
    <w:p w14:paraId="48DB43BB" w14:textId="77777777" w:rsidR="00B95CAE" w:rsidRDefault="00B95CAE" w:rsidP="005B5C91">
      <w:pPr>
        <w:pStyle w:val="Retraitcorpsdetexte3"/>
      </w:pPr>
    </w:p>
    <w:p w14:paraId="39651EBE" w14:textId="77777777" w:rsidR="00B95CAE" w:rsidRDefault="00B95CAE" w:rsidP="005B5C91">
      <w:pPr>
        <w:pStyle w:val="Retraitcorpsdetexte3"/>
      </w:pPr>
    </w:p>
    <w:p w14:paraId="3E699B52" w14:textId="77777777" w:rsidR="005B5C91" w:rsidRPr="005B5C91" w:rsidRDefault="005B5C91" w:rsidP="005B5C91">
      <w:pPr>
        <w:pStyle w:val="Retraitcorpsdetexte3"/>
      </w:pPr>
    </w:p>
    <w:p w14:paraId="1F3EC874" w14:textId="41B44BCE" w:rsidR="00146BF7" w:rsidRDefault="00146BF7" w:rsidP="00146BF7">
      <w:pPr>
        <w:pStyle w:val="Titre3"/>
      </w:pPr>
      <w:bookmarkStart w:id="19" w:name="_Toc183005719"/>
      <w:r>
        <w:lastRenderedPageBreak/>
        <w:t>Requête de sélection</w:t>
      </w:r>
      <w:bookmarkEnd w:id="19"/>
    </w:p>
    <w:p w14:paraId="31079493" w14:textId="77777777" w:rsidR="00B95CAE" w:rsidRDefault="00B95CAE" w:rsidP="00B95CAE">
      <w:pPr>
        <w:pStyle w:val="Retraitcorpsdetexte3"/>
      </w:pPr>
    </w:p>
    <w:p w14:paraId="27A9C9D6" w14:textId="5768F13E" w:rsidR="00B95CAE" w:rsidRDefault="00B95CAE" w:rsidP="00B95CAE">
      <w:pPr>
        <w:pStyle w:val="Retraitcorpsdetexte3"/>
        <w:ind w:left="0"/>
      </w:pPr>
      <w:r>
        <w:t>Pour les requêtes SQL demandées dans le cahier des charges, tout a été fait en ligne de commande dans SQL.</w:t>
      </w:r>
    </w:p>
    <w:p w14:paraId="5580BB02" w14:textId="5CAABFFD" w:rsidR="001475AB" w:rsidRDefault="001475AB" w:rsidP="00B95CAE">
      <w:pPr>
        <w:pStyle w:val="Retraitcorpsdetexte3"/>
        <w:ind w:left="0"/>
      </w:pPr>
      <w:r>
        <w:t>Un fichier qui regroupe toutes les requêtes et leurs réponses se trouve dans GitHub</w:t>
      </w:r>
    </w:p>
    <w:p w14:paraId="577FC6D8" w14:textId="77777777" w:rsidR="001475AB" w:rsidRDefault="001475AB" w:rsidP="00B95CAE">
      <w:pPr>
        <w:pStyle w:val="Retraitcorpsdetexte3"/>
        <w:ind w:left="0"/>
      </w:pPr>
    </w:p>
    <w:p w14:paraId="26AA84A1" w14:textId="77777777" w:rsidR="00B95CAE" w:rsidRDefault="00B95CAE" w:rsidP="00B95CAE">
      <w:pPr>
        <w:pStyle w:val="Retraitcorpsdetexte3"/>
      </w:pPr>
    </w:p>
    <w:p w14:paraId="211B72DC" w14:textId="68321DE0" w:rsidR="003622AB" w:rsidRDefault="00B95CAE" w:rsidP="00B95CAE">
      <w:pPr>
        <w:pStyle w:val="Retraitcorpsdetexte3"/>
        <w:ind w:left="0"/>
      </w:pPr>
      <w:r>
        <w:t xml:space="preserve">Il y avait en tout dix requêtes qui avait des spécifications différentes. Dans les requêtes, nous devions </w:t>
      </w:r>
      <w:r w:rsidR="003622AB">
        <w:t>modifier</w:t>
      </w:r>
      <w:r>
        <w:t xml:space="preserve"> le nom </w:t>
      </w:r>
      <w:r w:rsidR="003622AB">
        <w:t>de certaines colonnes en utilisant l’outil « AS ». Nous devions également faire des jointures entre plusieurs tables en utilisant « JOIN, LEFT JOIN, RIGHT JOIN ». Nous devions aussi trier parfois l’affichage du résultat des requêtes en utilisant par exemple un « ORDER BY ».</w:t>
      </w:r>
    </w:p>
    <w:p w14:paraId="62EBA59F" w14:textId="77777777" w:rsidR="003622AB" w:rsidRDefault="003622AB" w:rsidP="00B95CAE">
      <w:pPr>
        <w:pStyle w:val="Retraitcorpsdetexte3"/>
        <w:ind w:left="0"/>
      </w:pPr>
    </w:p>
    <w:p w14:paraId="3927FC63" w14:textId="4E0A2493" w:rsidR="003622AB" w:rsidRDefault="003622AB" w:rsidP="00B95CAE">
      <w:pPr>
        <w:pStyle w:val="Retraitcorpsdetexte3"/>
        <w:ind w:left="0"/>
      </w:pPr>
      <w:r>
        <w:t>Voici les requêtes demandées dans le cahier des charges :</w:t>
      </w:r>
    </w:p>
    <w:p w14:paraId="449E857A"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n°1</w:t>
      </w:r>
      <w:r w:rsidRPr="001475AB">
        <w:rPr>
          <w:rFonts w:ascii="Century Gothic" w:hAnsi="Century Gothic"/>
          <w:b/>
          <w:bCs/>
          <w:sz w:val="18"/>
          <w:szCs w:val="18"/>
        </w:rPr>
        <w:t xml:space="preserve"> :</w:t>
      </w:r>
    </w:p>
    <w:p w14:paraId="3A014774" w14:textId="762A0799" w:rsid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première requête que l’on vous demande de réaliser est de sélectionner les 5 joueurs qui ont le meilleur score c’est-à-dire qui ont le nombre de points le plus élevé. Les joueurs doivent être classés dans l’ordre décroissant</w:t>
      </w:r>
    </w:p>
    <w:p w14:paraId="4F7A37D7" w14:textId="77777777" w:rsidR="003622AB" w:rsidRPr="003622AB" w:rsidRDefault="003622AB" w:rsidP="003622AB">
      <w:pPr>
        <w:pStyle w:val="Corpsdetexte"/>
        <w:ind w:left="0"/>
        <w:rPr>
          <w:rFonts w:ascii="Century Gothic" w:hAnsi="Century Gothic"/>
          <w:sz w:val="18"/>
          <w:szCs w:val="18"/>
        </w:rPr>
      </w:pPr>
    </w:p>
    <w:p w14:paraId="5E1EF85E"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n°2</w:t>
      </w:r>
      <w:r w:rsidRPr="001475AB">
        <w:rPr>
          <w:rFonts w:ascii="Century Gothic" w:hAnsi="Century Gothic"/>
          <w:b/>
          <w:bCs/>
          <w:sz w:val="18"/>
          <w:szCs w:val="18"/>
        </w:rPr>
        <w:t xml:space="preserve"> :</w:t>
      </w:r>
    </w:p>
    <w:p w14:paraId="652B1612"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prix maximum, minimum et moyen des armes.</w:t>
      </w:r>
    </w:p>
    <w:p w14:paraId="40FAAE45" w14:textId="77777777" w:rsid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Les colonnes doivent avoir pour nom « PrixMaximum », « PrixMinimum » et « PrixMoyen)</w:t>
      </w:r>
    </w:p>
    <w:p w14:paraId="5735FF9C" w14:textId="77777777" w:rsidR="003622AB" w:rsidRPr="003622AB" w:rsidRDefault="003622AB" w:rsidP="003622AB">
      <w:pPr>
        <w:pStyle w:val="Corpsdetexte"/>
        <w:ind w:left="0"/>
        <w:rPr>
          <w:rFonts w:ascii="Century Gothic" w:hAnsi="Century Gothic"/>
          <w:sz w:val="18"/>
          <w:szCs w:val="18"/>
        </w:rPr>
      </w:pPr>
    </w:p>
    <w:p w14:paraId="6BFC5EF6"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n°3</w:t>
      </w:r>
      <w:r w:rsidRPr="001475AB">
        <w:rPr>
          <w:rFonts w:ascii="Century Gothic" w:hAnsi="Century Gothic"/>
          <w:b/>
          <w:bCs/>
          <w:sz w:val="18"/>
          <w:szCs w:val="18"/>
        </w:rPr>
        <w:t xml:space="preserve"> :</w:t>
      </w:r>
    </w:p>
    <w:p w14:paraId="4BD3F1A9"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nombre total de commandes par joueur et trier du plus grand nombre au plus petit.</w:t>
      </w:r>
    </w:p>
    <w:p w14:paraId="1CEAC89F"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1ère colonne aura pour nom "IdJoueur", la 2ème colonne aura pour nom "NombreCommandes"</w:t>
      </w:r>
    </w:p>
    <w:p w14:paraId="761F48A3" w14:textId="77777777" w:rsidR="003622AB" w:rsidRPr="001475AB" w:rsidRDefault="003622AB" w:rsidP="003622AB">
      <w:pPr>
        <w:pStyle w:val="Corpsdetexte"/>
        <w:ind w:left="360"/>
        <w:rPr>
          <w:rFonts w:ascii="Century Gothic" w:hAnsi="Century Gothic"/>
          <w:b/>
          <w:bCs/>
          <w:sz w:val="18"/>
          <w:szCs w:val="18"/>
        </w:rPr>
      </w:pPr>
    </w:p>
    <w:p w14:paraId="29327CFE"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n°4</w:t>
      </w:r>
      <w:r w:rsidRPr="001475AB">
        <w:rPr>
          <w:rFonts w:ascii="Century Gothic" w:hAnsi="Century Gothic"/>
          <w:b/>
          <w:bCs/>
          <w:sz w:val="18"/>
          <w:szCs w:val="18"/>
        </w:rPr>
        <w:t xml:space="preserve"> :</w:t>
      </w:r>
    </w:p>
    <w:p w14:paraId="10F1E5C8"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les joueurs qui ont passé plus de 2 commandes.</w:t>
      </w:r>
    </w:p>
    <w:p w14:paraId="2B08E467"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1ère colonne aura pour nom "IdJoueur", la 2ème colonne aura pour nom "NombreCommandes"</w:t>
      </w:r>
    </w:p>
    <w:p w14:paraId="0F2F067B" w14:textId="77777777" w:rsidR="003622AB" w:rsidRPr="001475AB" w:rsidRDefault="003622AB" w:rsidP="003622AB">
      <w:pPr>
        <w:pStyle w:val="Corpsdetexte"/>
        <w:ind w:left="360"/>
        <w:rPr>
          <w:rFonts w:ascii="Century Gothic" w:hAnsi="Century Gothic"/>
          <w:b/>
          <w:bCs/>
          <w:sz w:val="18"/>
          <w:szCs w:val="18"/>
        </w:rPr>
      </w:pPr>
    </w:p>
    <w:p w14:paraId="1A1865F7"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n°5</w:t>
      </w:r>
      <w:r w:rsidRPr="001475AB">
        <w:rPr>
          <w:rFonts w:ascii="Century Gothic" w:hAnsi="Century Gothic"/>
          <w:b/>
          <w:bCs/>
          <w:sz w:val="18"/>
          <w:szCs w:val="18"/>
        </w:rPr>
        <w:t xml:space="preserve"> :</w:t>
      </w:r>
    </w:p>
    <w:p w14:paraId="350C80EF"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pseudo du joueur et le nom de l'arme pour chaque commande.</w:t>
      </w:r>
    </w:p>
    <w:p w14:paraId="3BBB2040" w14:textId="77777777" w:rsidR="003622AB" w:rsidRPr="001475AB" w:rsidRDefault="003622AB" w:rsidP="003622AB">
      <w:pPr>
        <w:pStyle w:val="Corpsdetexte"/>
        <w:ind w:left="360"/>
        <w:rPr>
          <w:rFonts w:ascii="Century Gothic" w:hAnsi="Century Gothic"/>
          <w:b/>
          <w:bCs/>
          <w:sz w:val="18"/>
          <w:szCs w:val="18"/>
        </w:rPr>
      </w:pPr>
    </w:p>
    <w:p w14:paraId="14D0FF69" w14:textId="77777777" w:rsidR="003622AB" w:rsidRPr="001475AB" w:rsidRDefault="003622AB" w:rsidP="003622AB">
      <w:pPr>
        <w:pStyle w:val="Corpsdetexte"/>
        <w:ind w:left="0"/>
        <w:rPr>
          <w:rFonts w:ascii="Century Gothic" w:hAnsi="Century Gothic"/>
          <w:b/>
          <w:bCs/>
          <w:sz w:val="18"/>
          <w:szCs w:val="18"/>
          <w:u w:val="single"/>
        </w:rPr>
      </w:pPr>
      <w:r w:rsidRPr="001475AB">
        <w:rPr>
          <w:rFonts w:ascii="Century Gothic" w:hAnsi="Century Gothic"/>
          <w:b/>
          <w:bCs/>
          <w:sz w:val="18"/>
          <w:szCs w:val="18"/>
          <w:u w:val="single"/>
        </w:rPr>
        <w:t>Requête n°6 :</w:t>
      </w:r>
    </w:p>
    <w:p w14:paraId="30E30F8D"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total dépensé par chaque joueur en ordonnant par le montant le plus élevé en premier, et limiter aux 10 premiers joueurs.</w:t>
      </w:r>
    </w:p>
    <w:p w14:paraId="11D854BD" w14:textId="77777777" w:rsid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La 1ère colonne doit avoir pour nom "IdJoueur" et la 2ème colonne "TotalDepense"</w:t>
      </w:r>
    </w:p>
    <w:p w14:paraId="6FE11882" w14:textId="77777777" w:rsidR="003622AB" w:rsidRPr="003622AB" w:rsidRDefault="003622AB" w:rsidP="003622AB">
      <w:pPr>
        <w:pStyle w:val="Corpsdetexte"/>
        <w:ind w:left="0"/>
        <w:rPr>
          <w:rFonts w:ascii="Century Gothic" w:hAnsi="Century Gothic"/>
          <w:sz w:val="18"/>
          <w:szCs w:val="18"/>
        </w:rPr>
      </w:pPr>
    </w:p>
    <w:p w14:paraId="33379933" w14:textId="77777777" w:rsidR="003622AB" w:rsidRPr="001475AB" w:rsidRDefault="003622AB" w:rsidP="003622AB">
      <w:pPr>
        <w:pStyle w:val="Corpsdetexte"/>
        <w:ind w:left="0"/>
        <w:rPr>
          <w:rFonts w:ascii="Century Gothic" w:hAnsi="Century Gothic"/>
          <w:b/>
          <w:bCs/>
          <w:sz w:val="18"/>
          <w:szCs w:val="18"/>
          <w:u w:val="single"/>
        </w:rPr>
      </w:pPr>
      <w:r w:rsidRPr="001475AB">
        <w:rPr>
          <w:rFonts w:ascii="Century Gothic" w:hAnsi="Century Gothic"/>
          <w:b/>
          <w:bCs/>
          <w:sz w:val="18"/>
          <w:szCs w:val="18"/>
          <w:u w:val="single"/>
        </w:rPr>
        <w:t>Requête n°7 :</w:t>
      </w:r>
    </w:p>
    <w:p w14:paraId="76FCF864"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Récupérez tous les joueurs et leurs commandes, même s'ils n'ont pas passé de commande.</w:t>
      </w:r>
    </w:p>
    <w:p w14:paraId="61D1FD60"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Dans cet exemple, même si un joueur n'a jamais passé de commande, il sera quand même listé, avec des valeurs `NULL` pour les champs de la table `t_commande`.</w:t>
      </w:r>
    </w:p>
    <w:p w14:paraId="4FF23F30" w14:textId="77777777" w:rsidR="003622AB" w:rsidRDefault="003622AB" w:rsidP="003622AB">
      <w:pPr>
        <w:pStyle w:val="Corpsdetexte"/>
        <w:ind w:left="360"/>
        <w:rPr>
          <w:rFonts w:ascii="Century Gothic" w:hAnsi="Century Gothic"/>
          <w:sz w:val="18"/>
          <w:szCs w:val="18"/>
        </w:rPr>
      </w:pPr>
    </w:p>
    <w:p w14:paraId="35E4FD31" w14:textId="77777777" w:rsidR="003622AB" w:rsidRPr="003622AB" w:rsidRDefault="003622AB" w:rsidP="003622AB">
      <w:pPr>
        <w:pStyle w:val="Corpsdetexte"/>
        <w:ind w:left="360"/>
        <w:rPr>
          <w:rFonts w:ascii="Century Gothic" w:hAnsi="Century Gothic"/>
          <w:sz w:val="18"/>
          <w:szCs w:val="18"/>
        </w:rPr>
      </w:pPr>
    </w:p>
    <w:p w14:paraId="1B6F032F"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n°8</w:t>
      </w:r>
      <w:r w:rsidRPr="001475AB">
        <w:rPr>
          <w:rFonts w:ascii="Century Gothic" w:hAnsi="Century Gothic"/>
          <w:b/>
          <w:bCs/>
          <w:sz w:val="18"/>
          <w:szCs w:val="18"/>
        </w:rPr>
        <w:t xml:space="preserve"> :</w:t>
      </w:r>
    </w:p>
    <w:p w14:paraId="0CD9E763"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 xml:space="preserve">Récupérer toutes les commandes et afficher le pseudo du joueur s’il existe, sinon montrer `NULL` pour le pseudo. </w:t>
      </w:r>
    </w:p>
    <w:p w14:paraId="1E8E751E" w14:textId="77777777" w:rsidR="003622AB" w:rsidRPr="003622AB" w:rsidRDefault="003622AB" w:rsidP="003622AB">
      <w:pPr>
        <w:pStyle w:val="Corpsdetexte"/>
        <w:ind w:left="360"/>
        <w:rPr>
          <w:rFonts w:ascii="Century Gothic" w:hAnsi="Century Gothic"/>
          <w:sz w:val="18"/>
          <w:szCs w:val="18"/>
        </w:rPr>
      </w:pPr>
    </w:p>
    <w:p w14:paraId="5A2FC38F"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n°9</w:t>
      </w:r>
      <w:r w:rsidRPr="001475AB">
        <w:rPr>
          <w:rFonts w:ascii="Century Gothic" w:hAnsi="Century Gothic"/>
          <w:b/>
          <w:bCs/>
          <w:sz w:val="18"/>
          <w:szCs w:val="18"/>
        </w:rPr>
        <w:t xml:space="preserve"> :</w:t>
      </w:r>
    </w:p>
    <w:p w14:paraId="756E1F9C"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 nombre total d'armes achetées par chaque joueur (même si ce joueur n'a acheté aucune Arme).</w:t>
      </w:r>
    </w:p>
    <w:p w14:paraId="1CBF9BA2" w14:textId="77777777" w:rsidR="003622AB" w:rsidRPr="001475AB" w:rsidRDefault="003622AB" w:rsidP="003622AB">
      <w:pPr>
        <w:pStyle w:val="Corpsdetexte"/>
        <w:ind w:left="0"/>
        <w:rPr>
          <w:rFonts w:ascii="Century Gothic" w:hAnsi="Century Gothic"/>
          <w:b/>
          <w:bCs/>
          <w:sz w:val="18"/>
          <w:szCs w:val="18"/>
        </w:rPr>
      </w:pPr>
      <w:r w:rsidRPr="001475AB">
        <w:rPr>
          <w:rFonts w:ascii="Century Gothic" w:hAnsi="Century Gothic"/>
          <w:b/>
          <w:bCs/>
          <w:sz w:val="18"/>
          <w:szCs w:val="18"/>
          <w:u w:val="single"/>
        </w:rPr>
        <w:t>Requête n°10</w:t>
      </w:r>
      <w:r w:rsidRPr="001475AB">
        <w:rPr>
          <w:rFonts w:ascii="Century Gothic" w:hAnsi="Century Gothic"/>
          <w:b/>
          <w:bCs/>
          <w:sz w:val="18"/>
          <w:szCs w:val="18"/>
        </w:rPr>
        <w:t xml:space="preserve"> :</w:t>
      </w:r>
    </w:p>
    <w:p w14:paraId="7DC26858" w14:textId="77777777" w:rsidR="003622AB" w:rsidRPr="003622AB" w:rsidRDefault="003622AB" w:rsidP="003622AB">
      <w:pPr>
        <w:pStyle w:val="Corpsdetexte"/>
        <w:ind w:left="0"/>
        <w:rPr>
          <w:rFonts w:ascii="Century Gothic" w:hAnsi="Century Gothic"/>
          <w:sz w:val="18"/>
          <w:szCs w:val="18"/>
        </w:rPr>
      </w:pPr>
      <w:r w:rsidRPr="003622AB">
        <w:rPr>
          <w:rFonts w:ascii="Century Gothic" w:hAnsi="Century Gothic"/>
          <w:sz w:val="18"/>
          <w:szCs w:val="18"/>
        </w:rPr>
        <w:t>Trouver les joueurs qui ont acheté plus de 3 types d'armes différentes</w:t>
      </w:r>
    </w:p>
    <w:p w14:paraId="32B77F61" w14:textId="77777777" w:rsidR="003622AB" w:rsidRDefault="003622AB" w:rsidP="00B95CAE">
      <w:pPr>
        <w:pStyle w:val="Retraitcorpsdetexte3"/>
        <w:ind w:left="0"/>
      </w:pPr>
    </w:p>
    <w:p w14:paraId="209442F9" w14:textId="77777777" w:rsidR="00B95CAE" w:rsidRDefault="00B95CAE" w:rsidP="00B95CAE">
      <w:pPr>
        <w:pStyle w:val="Retraitcorpsdetexte3"/>
      </w:pPr>
    </w:p>
    <w:p w14:paraId="0F80A35A" w14:textId="77777777" w:rsidR="003622AB" w:rsidRPr="00B95CAE" w:rsidRDefault="003622AB" w:rsidP="00B95CAE">
      <w:pPr>
        <w:pStyle w:val="Retraitcorpsdetexte3"/>
      </w:pPr>
    </w:p>
    <w:p w14:paraId="1B9D0BAA" w14:textId="32F5C702" w:rsidR="003622AB" w:rsidRDefault="00146BF7" w:rsidP="003622AB">
      <w:pPr>
        <w:pStyle w:val="Titre3"/>
      </w:pPr>
      <w:bookmarkStart w:id="20" w:name="_Toc183005720"/>
      <w:r>
        <w:t>Création des index</w:t>
      </w:r>
      <w:bookmarkEnd w:id="20"/>
    </w:p>
    <w:p w14:paraId="5A2D1CFC" w14:textId="77777777" w:rsidR="003622AB" w:rsidRPr="003622AB" w:rsidRDefault="003622AB" w:rsidP="00F62DDD">
      <w:pPr>
        <w:pStyle w:val="Retraitcorpsdetexte3"/>
        <w:ind w:left="0"/>
      </w:pPr>
    </w:p>
    <w:p w14:paraId="6A180202" w14:textId="3EB1149B" w:rsidR="003622AB" w:rsidRDefault="003622AB" w:rsidP="003622AB">
      <w:pPr>
        <w:pStyle w:val="Corpsdetexte"/>
        <w:numPr>
          <w:ilvl w:val="0"/>
          <w:numId w:val="51"/>
        </w:numPr>
        <w:rPr>
          <w:rFonts w:ascii="Century Gothic" w:hAnsi="Century Gothic"/>
        </w:rPr>
      </w:pPr>
      <w:r w:rsidRPr="001475AB">
        <w:rPr>
          <w:rFonts w:ascii="Century Gothic" w:hAnsi="Century Gothic"/>
          <w:b/>
          <w:bCs/>
        </w:rPr>
        <w:t>C</w:t>
      </w:r>
      <w:r w:rsidRPr="001475AB">
        <w:rPr>
          <w:rFonts w:ascii="Century Gothic" w:hAnsi="Century Gothic"/>
          <w:b/>
          <w:bCs/>
        </w:rPr>
        <w:t>ertains index existent déjà. Pourquoi</w:t>
      </w:r>
      <w:r w:rsidRPr="00042172">
        <w:rPr>
          <w:rFonts w:ascii="Century Gothic" w:hAnsi="Century Gothic"/>
        </w:rPr>
        <w:t xml:space="preserve"> ? </w:t>
      </w:r>
    </w:p>
    <w:p w14:paraId="51B6C1C1" w14:textId="51C80A44" w:rsidR="003622AB" w:rsidRDefault="003622AB" w:rsidP="003622AB">
      <w:pPr>
        <w:pStyle w:val="Corpsdetexte"/>
        <w:rPr>
          <w:rFonts w:ascii="Century Gothic" w:hAnsi="Century Gothic"/>
        </w:rPr>
      </w:pPr>
      <w:r>
        <w:rPr>
          <w:rFonts w:ascii="Century Gothic" w:hAnsi="Century Gothic"/>
        </w:rPr>
        <w:t>Oui des index sont automatiquement créés dans les bases de données. Les clés pr</w:t>
      </w:r>
      <w:r w:rsidR="00F62DDD">
        <w:rPr>
          <w:rFonts w:ascii="Century Gothic" w:hAnsi="Century Gothic"/>
        </w:rPr>
        <w:t>imaires</w:t>
      </w:r>
      <w:r>
        <w:rPr>
          <w:rFonts w:ascii="Century Gothic" w:hAnsi="Century Gothic"/>
        </w:rPr>
        <w:t xml:space="preserve"> et les clés </w:t>
      </w:r>
      <w:r w:rsidR="00F62DDD">
        <w:rPr>
          <w:rFonts w:ascii="Century Gothic" w:hAnsi="Century Gothic"/>
        </w:rPr>
        <w:t>étrangères</w:t>
      </w:r>
      <w:r>
        <w:rPr>
          <w:rFonts w:ascii="Century Gothic" w:hAnsi="Century Gothic"/>
        </w:rPr>
        <w:t>. Cela permet que les requêtes faites à la base de données soit plus optimisée / performantes. Par exemple grâce au index, les jointures entre deux tables sont généralement plus rapides.</w:t>
      </w:r>
    </w:p>
    <w:p w14:paraId="27251EF7" w14:textId="77777777" w:rsidR="003622AB" w:rsidRPr="00042172" w:rsidRDefault="003622AB" w:rsidP="003622AB">
      <w:pPr>
        <w:pStyle w:val="Corpsdetexte"/>
        <w:rPr>
          <w:rFonts w:ascii="Century Gothic" w:hAnsi="Century Gothic"/>
        </w:rPr>
      </w:pPr>
    </w:p>
    <w:p w14:paraId="361203C8" w14:textId="51C4801F" w:rsidR="003622AB" w:rsidRPr="001475AB" w:rsidRDefault="003622AB" w:rsidP="003622AB">
      <w:pPr>
        <w:pStyle w:val="Corpsdetexte"/>
        <w:numPr>
          <w:ilvl w:val="0"/>
          <w:numId w:val="51"/>
        </w:numPr>
        <w:rPr>
          <w:rFonts w:ascii="Century Gothic" w:hAnsi="Century Gothic"/>
          <w:b/>
          <w:bCs/>
        </w:rPr>
      </w:pPr>
      <w:r w:rsidRPr="001475AB">
        <w:rPr>
          <w:rFonts w:ascii="Century Gothic" w:hAnsi="Century Gothic"/>
          <w:b/>
          <w:bCs/>
        </w:rPr>
        <w:t>Quels sont les avantages et les inconvénients des index ?</w:t>
      </w:r>
    </w:p>
    <w:p w14:paraId="6AD3933D" w14:textId="25EF3C3D" w:rsidR="003622AB" w:rsidRDefault="003622AB" w:rsidP="003622AB">
      <w:pPr>
        <w:pStyle w:val="Corpsdetexte"/>
        <w:rPr>
          <w:rFonts w:ascii="Century Gothic" w:hAnsi="Century Gothic"/>
        </w:rPr>
      </w:pPr>
      <w:r>
        <w:rPr>
          <w:rFonts w:ascii="Century Gothic" w:hAnsi="Century Gothic"/>
        </w:rPr>
        <w:t xml:space="preserve">Comme je l’ai dit avant, les index sont </w:t>
      </w:r>
      <w:r w:rsidR="00F62DDD">
        <w:rPr>
          <w:rFonts w:ascii="Century Gothic" w:hAnsi="Century Gothic"/>
        </w:rPr>
        <w:t>créés</w:t>
      </w:r>
      <w:r>
        <w:rPr>
          <w:rFonts w:ascii="Century Gothic" w:hAnsi="Century Gothic"/>
        </w:rPr>
        <w:t xml:space="preserve"> afin que les résultats des requêtes soit plus rapides.</w:t>
      </w:r>
      <w:r w:rsidR="00F62DDD">
        <w:rPr>
          <w:rFonts w:ascii="Century Gothic" w:hAnsi="Century Gothic"/>
        </w:rPr>
        <w:t xml:space="preserve"> Mais parfois quand nous devons mettre à jour des données, les index doivent être aussi mis à jour. Cela ajoute aussi du volume à la base de données (stockage).</w:t>
      </w:r>
    </w:p>
    <w:p w14:paraId="2863B029" w14:textId="77777777" w:rsidR="00F62DDD" w:rsidRPr="00042172" w:rsidRDefault="00F62DDD" w:rsidP="003622AB">
      <w:pPr>
        <w:pStyle w:val="Corpsdetexte"/>
        <w:rPr>
          <w:rFonts w:ascii="Century Gothic" w:hAnsi="Century Gothic"/>
        </w:rPr>
      </w:pPr>
    </w:p>
    <w:p w14:paraId="6C27EF90" w14:textId="0C031389" w:rsidR="003622AB" w:rsidRPr="001475AB" w:rsidRDefault="003622AB" w:rsidP="00F62DDD">
      <w:pPr>
        <w:pStyle w:val="Corpsdetexte"/>
        <w:numPr>
          <w:ilvl w:val="0"/>
          <w:numId w:val="51"/>
        </w:numPr>
        <w:rPr>
          <w:rFonts w:ascii="Century Gothic" w:hAnsi="Century Gothic"/>
          <w:b/>
          <w:bCs/>
        </w:rPr>
      </w:pPr>
      <w:r w:rsidRPr="001475AB">
        <w:rPr>
          <w:rFonts w:ascii="Century Gothic" w:hAnsi="Century Gothic"/>
          <w:b/>
          <w:bCs/>
        </w:rPr>
        <w:t>Sur quel champ (de quelle table), cela pourrait être pertinent d’ajouter un index ? Justifier votre réponse.</w:t>
      </w:r>
    </w:p>
    <w:p w14:paraId="3A9BF497" w14:textId="77777777" w:rsidR="00F62DDD" w:rsidRDefault="00F62DDD" w:rsidP="00F62DDD">
      <w:pPr>
        <w:pStyle w:val="Corpsdetexte"/>
        <w:rPr>
          <w:rFonts w:ascii="Century Gothic" w:hAnsi="Century Gothic"/>
        </w:rPr>
      </w:pPr>
    </w:p>
    <w:p w14:paraId="4735E738" w14:textId="7F5EA056" w:rsidR="00F62DDD" w:rsidRDefault="00F62DDD" w:rsidP="00F62DDD">
      <w:pPr>
        <w:pStyle w:val="Corpsdetexte"/>
        <w:rPr>
          <w:rFonts w:ascii="Century Gothic" w:hAnsi="Century Gothic"/>
        </w:rPr>
      </w:pPr>
      <w:r>
        <w:rPr>
          <w:rFonts w:ascii="Century Gothic" w:hAnsi="Century Gothic"/>
        </w:rPr>
        <w:t xml:space="preserve">J’ai décidé d’indexer le prix des armes (t_arme)car si imaginons dans le shop des armes un utilisateur trie par prix entre 100$ et 1000$ donc grâce à l’index cela permet </w:t>
      </w:r>
      <w:r w:rsidR="00A57AE5">
        <w:rPr>
          <w:rFonts w:ascii="Century Gothic" w:hAnsi="Century Gothic"/>
        </w:rPr>
        <w:t>d’optimiser</w:t>
      </w:r>
      <w:r>
        <w:rPr>
          <w:rFonts w:ascii="Century Gothic" w:hAnsi="Century Gothic"/>
        </w:rPr>
        <w:t xml:space="preserve"> les réponses de requêtes dans ce genre. </w:t>
      </w:r>
    </w:p>
    <w:p w14:paraId="07C4BFD1" w14:textId="77777777" w:rsidR="00F62DDD" w:rsidRDefault="00F62DDD" w:rsidP="00F62DDD">
      <w:pPr>
        <w:pStyle w:val="Corpsdetexte"/>
        <w:rPr>
          <w:rFonts w:ascii="Century Gothic" w:hAnsi="Century Gothic"/>
        </w:rPr>
      </w:pPr>
    </w:p>
    <w:p w14:paraId="5C0203DC" w14:textId="0E95B809" w:rsidR="00F62DDD" w:rsidRPr="00042172" w:rsidRDefault="00F62DDD" w:rsidP="00F62DDD">
      <w:pPr>
        <w:pStyle w:val="Corpsdetexte"/>
        <w:rPr>
          <w:rFonts w:ascii="Century Gothic" w:hAnsi="Century Gothic"/>
        </w:rPr>
      </w:pPr>
      <w:r>
        <w:rPr>
          <w:rFonts w:ascii="Century Gothic" w:hAnsi="Century Gothic"/>
        </w:rPr>
        <w:t xml:space="preserve">Commande afin de trier le prix : </w:t>
      </w:r>
      <w:r w:rsidRPr="00F62DDD">
        <w:rPr>
          <w:rFonts w:ascii="Century Gothic" w:hAnsi="Century Gothic"/>
        </w:rPr>
        <w:t>CREATE INDEX idx_prix ON t_arme (prix) ;</w:t>
      </w:r>
    </w:p>
    <w:p w14:paraId="76AFEFBC" w14:textId="77777777" w:rsidR="003622AB" w:rsidRDefault="003622AB" w:rsidP="003622AB">
      <w:pPr>
        <w:pStyle w:val="Retraitcorpsdetexte3"/>
      </w:pPr>
    </w:p>
    <w:p w14:paraId="0AD38505" w14:textId="77777777" w:rsidR="00A57AE5" w:rsidRDefault="00A57AE5" w:rsidP="003622AB">
      <w:pPr>
        <w:pStyle w:val="Retraitcorpsdetexte3"/>
      </w:pPr>
    </w:p>
    <w:p w14:paraId="54A72804" w14:textId="77777777" w:rsidR="00A57AE5" w:rsidRDefault="00A57AE5" w:rsidP="003622AB">
      <w:pPr>
        <w:pStyle w:val="Retraitcorpsdetexte3"/>
      </w:pPr>
    </w:p>
    <w:p w14:paraId="0EDBBF63" w14:textId="77777777" w:rsidR="00A57AE5" w:rsidRDefault="00A57AE5" w:rsidP="003622AB">
      <w:pPr>
        <w:pStyle w:val="Retraitcorpsdetexte3"/>
      </w:pPr>
    </w:p>
    <w:p w14:paraId="6853321A" w14:textId="77777777" w:rsidR="00A57AE5" w:rsidRDefault="00A57AE5" w:rsidP="003622AB">
      <w:pPr>
        <w:pStyle w:val="Retraitcorpsdetexte3"/>
      </w:pPr>
    </w:p>
    <w:p w14:paraId="07FE52E5" w14:textId="77777777" w:rsidR="00A57AE5" w:rsidRDefault="00A57AE5" w:rsidP="003622AB">
      <w:pPr>
        <w:pStyle w:val="Retraitcorpsdetexte3"/>
      </w:pPr>
    </w:p>
    <w:p w14:paraId="6D1BA1DC" w14:textId="77777777" w:rsidR="00A57AE5" w:rsidRDefault="00A57AE5" w:rsidP="003622AB">
      <w:pPr>
        <w:pStyle w:val="Retraitcorpsdetexte3"/>
      </w:pPr>
    </w:p>
    <w:p w14:paraId="74D93383" w14:textId="77777777" w:rsidR="00A57AE5" w:rsidRPr="003622AB" w:rsidRDefault="00A57AE5" w:rsidP="003622AB">
      <w:pPr>
        <w:pStyle w:val="Retraitcorpsdetexte3"/>
      </w:pPr>
    </w:p>
    <w:p w14:paraId="01BE8E36" w14:textId="522D0E4E" w:rsidR="00146BF7" w:rsidRDefault="00146BF7" w:rsidP="00387E00">
      <w:pPr>
        <w:pStyle w:val="Titre3"/>
      </w:pPr>
      <w:bookmarkStart w:id="21" w:name="_Toc183005721"/>
      <w:r>
        <w:t>Backup / Restore</w:t>
      </w:r>
      <w:bookmarkEnd w:id="21"/>
    </w:p>
    <w:p w14:paraId="53FB9B54" w14:textId="77777777" w:rsidR="00387E00" w:rsidRDefault="00387E00" w:rsidP="00387E00">
      <w:pPr>
        <w:pStyle w:val="Retraitcorpsdetexte3"/>
      </w:pPr>
    </w:p>
    <w:p w14:paraId="4E145D8B" w14:textId="305C03E1" w:rsidR="00A57AE5" w:rsidRDefault="00A57AE5" w:rsidP="00A57AE5">
      <w:pPr>
        <w:pStyle w:val="Retraitcorpsdetexte3"/>
        <w:ind w:left="0"/>
      </w:pPr>
      <w:r>
        <w:t xml:space="preserve">Pour le Backup, il suffit de se rendre dans le bash et de faire cette commande qui va permettre de créer le dump de la base de données </w:t>
      </w:r>
    </w:p>
    <w:p w14:paraId="05E40024" w14:textId="59CDCC0C" w:rsidR="00A57AE5" w:rsidRPr="008B58EF" w:rsidRDefault="00A57AE5" w:rsidP="00A57AE5">
      <w:pPr>
        <w:pStyle w:val="Retraitcorpsdetexte3"/>
        <w:ind w:left="0"/>
        <w:rPr>
          <w:i/>
          <w:iCs/>
          <w:lang w:val="en-US"/>
        </w:rPr>
      </w:pPr>
      <w:r w:rsidRPr="008B58EF">
        <w:rPr>
          <w:i/>
          <w:iCs/>
          <w:lang w:val="en-US"/>
        </w:rPr>
        <w:t>mysqldump -u root -proot db_space_invaders &gt; db_space_invaders_Restore.sql</w:t>
      </w:r>
    </w:p>
    <w:p w14:paraId="43896133" w14:textId="77777777" w:rsidR="00A57AE5" w:rsidRDefault="00A57AE5" w:rsidP="00A57AE5">
      <w:pPr>
        <w:pStyle w:val="Retraitcorpsdetexte3"/>
        <w:ind w:left="0"/>
        <w:rPr>
          <w:lang w:val="en-US"/>
        </w:rPr>
      </w:pPr>
    </w:p>
    <w:p w14:paraId="5AD2835E" w14:textId="0AB1C6C5" w:rsidR="00A57AE5" w:rsidRDefault="00A57AE5" w:rsidP="00A57AE5">
      <w:pPr>
        <w:pStyle w:val="Retraitcorpsdetexte3"/>
        <w:ind w:left="0"/>
      </w:pPr>
      <w:r w:rsidRPr="00A57AE5">
        <w:t>Quand cela est fait v</w:t>
      </w:r>
      <w:r>
        <w:t xml:space="preserve">ous pouvez changer l’emplacement du backup en utilisant la commande mv. </w:t>
      </w:r>
    </w:p>
    <w:p w14:paraId="1A533D0E" w14:textId="77777777" w:rsidR="00A57AE5" w:rsidRDefault="00A57AE5" w:rsidP="00A57AE5">
      <w:pPr>
        <w:pStyle w:val="Retraitcorpsdetexte3"/>
        <w:ind w:left="0"/>
      </w:pPr>
    </w:p>
    <w:p w14:paraId="439EAD73" w14:textId="13B10FF5" w:rsidR="00A57AE5" w:rsidRDefault="00A57AE5" w:rsidP="00A57AE5">
      <w:pPr>
        <w:pStyle w:val="Retraitcorpsdetexte3"/>
        <w:ind w:left="0"/>
      </w:pPr>
      <w:r>
        <w:t xml:space="preserve">Pour restore la base de données, il faut rester dans le bash et exécuter cette commande : </w:t>
      </w:r>
    </w:p>
    <w:p w14:paraId="32A6F52F" w14:textId="710EDBE4" w:rsidR="00A57AE5" w:rsidRPr="008B58EF" w:rsidRDefault="00A57AE5" w:rsidP="00A57AE5">
      <w:pPr>
        <w:pStyle w:val="Retraitcorpsdetexte3"/>
        <w:ind w:left="0"/>
        <w:rPr>
          <w:i/>
          <w:iCs/>
          <w:lang w:val="en-US"/>
        </w:rPr>
      </w:pPr>
      <w:r w:rsidRPr="008B58EF">
        <w:rPr>
          <w:i/>
          <w:iCs/>
          <w:lang w:val="en-US"/>
        </w:rPr>
        <w:t>mysql -u root -proot &lt; db_space_invaders_Restore.sq</w:t>
      </w:r>
      <w:r w:rsidRPr="008B58EF">
        <w:rPr>
          <w:i/>
          <w:iCs/>
          <w:lang w:val="en-US"/>
        </w:rPr>
        <w:t>l</w:t>
      </w:r>
    </w:p>
    <w:p w14:paraId="6CDE9435" w14:textId="31E8AB6B" w:rsidR="008B58EF" w:rsidRPr="00A57AE5" w:rsidRDefault="00A57AE5" w:rsidP="00A57AE5">
      <w:pPr>
        <w:pStyle w:val="Retraitcorpsdetexte3"/>
        <w:ind w:left="0"/>
      </w:pPr>
      <w:r w:rsidRPr="00A57AE5">
        <w:t xml:space="preserve">Nous utilisons le dump que nous venons de </w:t>
      </w:r>
      <w:r w:rsidR="008B58EF">
        <w:t>créer afin de restore la base de données.</w:t>
      </w:r>
    </w:p>
    <w:p w14:paraId="07BE508F" w14:textId="77777777" w:rsidR="007F30AE" w:rsidRPr="007F30AE" w:rsidRDefault="007F30AE" w:rsidP="008E53F9">
      <w:pPr>
        <w:pStyle w:val="Titre1"/>
      </w:pPr>
      <w:bookmarkStart w:id="22" w:name="_Toc532179966"/>
      <w:bookmarkStart w:id="23" w:name="_Toc165969650"/>
      <w:bookmarkStart w:id="24" w:name="_Toc183005723"/>
      <w:r w:rsidRPr="007F30AE">
        <w:t>Tests</w:t>
      </w:r>
      <w:bookmarkEnd w:id="22"/>
      <w:bookmarkEnd w:id="23"/>
      <w:bookmarkEnd w:id="24"/>
    </w:p>
    <w:p w14:paraId="2B252849" w14:textId="77777777" w:rsidR="007F30AE" w:rsidRDefault="007F30AE" w:rsidP="008E53F9">
      <w:pPr>
        <w:pStyle w:val="Titre2"/>
      </w:pPr>
      <w:bookmarkStart w:id="25" w:name="_Toc532179968"/>
      <w:bookmarkStart w:id="26" w:name="_Toc165969652"/>
      <w:bookmarkStart w:id="27" w:name="_Ref308525868"/>
      <w:bookmarkStart w:id="28" w:name="_Toc183005724"/>
      <w:r w:rsidRPr="007F30AE">
        <w:t>Dossier des tests</w:t>
      </w:r>
      <w:bookmarkEnd w:id="25"/>
      <w:bookmarkEnd w:id="26"/>
      <w:bookmarkEnd w:id="27"/>
      <w:bookmarkEnd w:id="28"/>
    </w:p>
    <w:p w14:paraId="45F4D942" w14:textId="77777777" w:rsidR="008B58EF" w:rsidRDefault="008B58EF" w:rsidP="008B58EF">
      <w:pPr>
        <w:pStyle w:val="Retraitcorpsdetexte"/>
      </w:pPr>
    </w:p>
    <w:p w14:paraId="7FDF9519" w14:textId="77777777" w:rsidR="008B58EF" w:rsidRDefault="008B58EF" w:rsidP="008B58EF">
      <w:pPr>
        <w:pStyle w:val="Titre3"/>
      </w:pPr>
      <w:r>
        <w:t>Gestion des utilisateurs</w:t>
      </w:r>
    </w:p>
    <w:p w14:paraId="506CCAAA" w14:textId="77777777" w:rsidR="0065481C" w:rsidRDefault="0065481C" w:rsidP="0065481C">
      <w:pPr>
        <w:pStyle w:val="Retraitcorpsdetexte3"/>
      </w:pPr>
    </w:p>
    <w:p w14:paraId="53E32C48" w14:textId="77777777" w:rsidR="0065481C" w:rsidRPr="0065481C" w:rsidRDefault="0065481C" w:rsidP="0065481C">
      <w:pPr>
        <w:pStyle w:val="Retraitcorpsdetexte3"/>
      </w:pPr>
    </w:p>
    <w:p w14:paraId="6BFB642D" w14:textId="51F67AC1" w:rsidR="0065481C" w:rsidRDefault="008B58EF" w:rsidP="0065481C">
      <w:pPr>
        <w:pStyle w:val="Retraitcorpsdetexte3"/>
        <w:ind w:left="0"/>
      </w:pPr>
      <w:r>
        <w:t xml:space="preserve">Pour la gestion des utilisateurs, j’ai </w:t>
      </w:r>
      <w:r w:rsidR="0065481C">
        <w:t>créé</w:t>
      </w:r>
      <w:r>
        <w:t xml:space="preserve"> un script SQL </w:t>
      </w:r>
      <w:r w:rsidR="0065481C">
        <w:t>avec les commandes pour créer tous les utilisateurs demandés.</w:t>
      </w:r>
    </w:p>
    <w:p w14:paraId="07F6DD81" w14:textId="77777777" w:rsidR="0065481C" w:rsidRDefault="0065481C" w:rsidP="0065481C">
      <w:pPr>
        <w:pStyle w:val="Retraitcorpsdetexte3"/>
        <w:ind w:left="0"/>
      </w:pPr>
    </w:p>
    <w:p w14:paraId="19656540" w14:textId="5D67C9AA" w:rsidR="0065481C" w:rsidRPr="008B58EF" w:rsidRDefault="0065481C" w:rsidP="0065481C">
      <w:pPr>
        <w:pStyle w:val="Retraitcorpsdetexte3"/>
        <w:ind w:left="0"/>
      </w:pPr>
      <w:r w:rsidRPr="0065481C">
        <w:drawing>
          <wp:inline distT="0" distB="0" distL="0" distR="0" wp14:anchorId="71B05B24" wp14:editId="7DCFEE81">
            <wp:extent cx="3972115" cy="264778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5103" cy="2656443"/>
                    </a:xfrm>
                    <a:prstGeom prst="rect">
                      <a:avLst/>
                    </a:prstGeom>
                  </pic:spPr>
                </pic:pic>
              </a:graphicData>
            </a:graphic>
          </wp:inline>
        </w:drawing>
      </w:r>
    </w:p>
    <w:p w14:paraId="2E025199" w14:textId="77777777" w:rsidR="0065481C" w:rsidRDefault="0065481C" w:rsidP="008B58EF">
      <w:pPr>
        <w:pStyle w:val="Retraitcorpsdetexte"/>
      </w:pPr>
    </w:p>
    <w:p w14:paraId="6BFD1A6D" w14:textId="77777777" w:rsidR="0065481C" w:rsidRDefault="0065481C" w:rsidP="008B58EF">
      <w:pPr>
        <w:pStyle w:val="Retraitcorpsdetexte"/>
      </w:pPr>
    </w:p>
    <w:p w14:paraId="5990E9E9" w14:textId="7814FC9D" w:rsidR="0065481C" w:rsidRDefault="0065481C" w:rsidP="00EF4143">
      <w:pPr>
        <w:pStyle w:val="Retraitcorpsdetexte"/>
        <w:ind w:left="0"/>
      </w:pPr>
    </w:p>
    <w:p w14:paraId="2CDF8903" w14:textId="77777777" w:rsidR="00EF4143" w:rsidRDefault="00EF4143" w:rsidP="00EF4143">
      <w:pPr>
        <w:pStyle w:val="Retraitcorpsdetexte"/>
        <w:ind w:left="0"/>
      </w:pPr>
    </w:p>
    <w:p w14:paraId="5F2BF4B7" w14:textId="77777777" w:rsidR="00EF4143" w:rsidRDefault="00EF4143" w:rsidP="00EF4143">
      <w:pPr>
        <w:pStyle w:val="Retraitcorpsdetexte"/>
        <w:ind w:left="0"/>
      </w:pPr>
    </w:p>
    <w:p w14:paraId="2CDBF0EB" w14:textId="77777777" w:rsidR="00EF4143" w:rsidRDefault="00EF4143" w:rsidP="00EF4143">
      <w:pPr>
        <w:pStyle w:val="Retraitcorpsdetexte"/>
        <w:ind w:left="0"/>
      </w:pPr>
    </w:p>
    <w:p w14:paraId="447542DF" w14:textId="77777777" w:rsidR="00EF4143" w:rsidRDefault="00EF4143" w:rsidP="00EF4143">
      <w:pPr>
        <w:pStyle w:val="Retraitcorpsdetexte"/>
        <w:ind w:left="0"/>
      </w:pPr>
    </w:p>
    <w:p w14:paraId="674F74D7" w14:textId="77777777" w:rsidR="00EF4143" w:rsidRDefault="00EF4143" w:rsidP="00EF4143">
      <w:pPr>
        <w:pStyle w:val="Retraitcorpsdetexte"/>
        <w:ind w:left="0"/>
      </w:pPr>
    </w:p>
    <w:p w14:paraId="026639AD" w14:textId="77777777" w:rsidR="00EF4143" w:rsidRDefault="00EF4143" w:rsidP="00EF4143">
      <w:pPr>
        <w:pStyle w:val="Retraitcorpsdetexte"/>
        <w:ind w:left="0"/>
      </w:pPr>
    </w:p>
    <w:p w14:paraId="177DC8B5" w14:textId="576BC02F" w:rsidR="00EF4143" w:rsidRDefault="00EF4143" w:rsidP="00EF4143">
      <w:pPr>
        <w:pStyle w:val="Retraitcorpsdetexte"/>
        <w:ind w:left="0"/>
      </w:pPr>
      <w:r>
        <w:t>J’ai ensuite exécuté les commandes une par une afin de vérifier s’il y avait une erreur.</w:t>
      </w:r>
    </w:p>
    <w:p w14:paraId="57955FEB" w14:textId="77777777" w:rsidR="00EF4143" w:rsidRDefault="00EF4143" w:rsidP="00EF4143">
      <w:pPr>
        <w:pStyle w:val="Retraitcorpsdetexte"/>
        <w:ind w:left="0"/>
      </w:pPr>
    </w:p>
    <w:p w14:paraId="0AF467DC" w14:textId="3A36755E" w:rsidR="00EF4143" w:rsidRDefault="00EF4143" w:rsidP="00EF4143">
      <w:pPr>
        <w:pStyle w:val="Retraitcorpsdetexte"/>
        <w:ind w:left="0"/>
      </w:pPr>
      <w:r>
        <w:rPr>
          <w:noProof/>
        </w:rPr>
        <w:drawing>
          <wp:inline distT="0" distB="0" distL="0" distR="0" wp14:anchorId="64C0CD11" wp14:editId="19250B94">
            <wp:extent cx="1276350" cy="49691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1239" cy="506609"/>
                    </a:xfrm>
                    <a:prstGeom prst="rect">
                      <a:avLst/>
                    </a:prstGeom>
                    <a:noFill/>
                    <a:ln>
                      <a:noFill/>
                    </a:ln>
                  </pic:spPr>
                </pic:pic>
              </a:graphicData>
            </a:graphic>
          </wp:inline>
        </w:drawing>
      </w:r>
    </w:p>
    <w:p w14:paraId="1CDD4C7D" w14:textId="77777777" w:rsidR="00EF4143" w:rsidRDefault="00EF4143" w:rsidP="00EF4143">
      <w:pPr>
        <w:pStyle w:val="Retraitcorpsdetexte"/>
        <w:ind w:left="0"/>
      </w:pPr>
    </w:p>
    <w:p w14:paraId="5EFB55F0" w14:textId="68F1D641" w:rsidR="00EF4143" w:rsidRDefault="00EF4143" w:rsidP="00EF4143">
      <w:pPr>
        <w:pStyle w:val="Retraitcorpsdetexte"/>
        <w:ind w:left="0"/>
      </w:pPr>
      <w:r>
        <w:rPr>
          <w:noProof/>
        </w:rPr>
        <w:drawing>
          <wp:inline distT="0" distB="0" distL="0" distR="0" wp14:anchorId="7DA73E82" wp14:editId="139E792A">
            <wp:extent cx="2551333" cy="1587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3476" cy="164483"/>
                    </a:xfrm>
                    <a:prstGeom prst="rect">
                      <a:avLst/>
                    </a:prstGeom>
                    <a:noFill/>
                    <a:ln>
                      <a:noFill/>
                    </a:ln>
                  </pic:spPr>
                </pic:pic>
              </a:graphicData>
            </a:graphic>
          </wp:inline>
        </w:drawing>
      </w:r>
    </w:p>
    <w:p w14:paraId="74313AAD" w14:textId="77777777" w:rsidR="00EF4143" w:rsidRDefault="00EF4143" w:rsidP="00EF4143">
      <w:pPr>
        <w:pStyle w:val="Retraitcorpsdetexte"/>
        <w:ind w:left="0"/>
      </w:pPr>
    </w:p>
    <w:p w14:paraId="170D5094" w14:textId="36EABA50" w:rsidR="00EF4143" w:rsidRDefault="00EF4143" w:rsidP="00EF4143">
      <w:pPr>
        <w:pStyle w:val="Retraitcorpsdetexte"/>
        <w:ind w:left="0"/>
      </w:pPr>
      <w:r>
        <w:rPr>
          <w:noProof/>
        </w:rPr>
        <w:drawing>
          <wp:inline distT="0" distB="0" distL="0" distR="0" wp14:anchorId="67E5F18D" wp14:editId="0634444B">
            <wp:extent cx="2550795" cy="596210"/>
            <wp:effectExtent l="0" t="0" r="190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7046" cy="611695"/>
                    </a:xfrm>
                    <a:prstGeom prst="rect">
                      <a:avLst/>
                    </a:prstGeom>
                    <a:noFill/>
                    <a:ln>
                      <a:noFill/>
                    </a:ln>
                  </pic:spPr>
                </pic:pic>
              </a:graphicData>
            </a:graphic>
          </wp:inline>
        </w:drawing>
      </w:r>
    </w:p>
    <w:p w14:paraId="03007946" w14:textId="77777777" w:rsidR="00EF4143" w:rsidRDefault="00EF4143" w:rsidP="00EF4143">
      <w:pPr>
        <w:pStyle w:val="Retraitcorpsdetexte"/>
        <w:ind w:left="0"/>
      </w:pPr>
    </w:p>
    <w:p w14:paraId="4B81FC37" w14:textId="76C3D0CD" w:rsidR="00EF4143" w:rsidRDefault="00EF4143" w:rsidP="00EF4143">
      <w:pPr>
        <w:pStyle w:val="Retraitcorpsdetexte"/>
        <w:ind w:left="0"/>
      </w:pPr>
      <w:r>
        <w:rPr>
          <w:noProof/>
        </w:rPr>
        <w:drawing>
          <wp:inline distT="0" distB="0" distL="0" distR="0" wp14:anchorId="5A7B248F" wp14:editId="4F4B5C69">
            <wp:extent cx="2540000" cy="111009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7197" cy="1117611"/>
                    </a:xfrm>
                    <a:prstGeom prst="rect">
                      <a:avLst/>
                    </a:prstGeom>
                    <a:noFill/>
                    <a:ln>
                      <a:noFill/>
                    </a:ln>
                  </pic:spPr>
                </pic:pic>
              </a:graphicData>
            </a:graphic>
          </wp:inline>
        </w:drawing>
      </w:r>
    </w:p>
    <w:p w14:paraId="74A0F771" w14:textId="77777777" w:rsidR="00EF4143" w:rsidRDefault="00EF4143" w:rsidP="00EF4143">
      <w:pPr>
        <w:pStyle w:val="Retraitcorpsdetexte"/>
        <w:ind w:left="0"/>
      </w:pPr>
    </w:p>
    <w:p w14:paraId="1502B5D5" w14:textId="20CE3CD4" w:rsidR="00EF4143" w:rsidRDefault="00EF4143" w:rsidP="00EF4143">
      <w:pPr>
        <w:pStyle w:val="Retraitcorpsdetexte"/>
        <w:ind w:left="0"/>
      </w:pPr>
      <w:r>
        <w:rPr>
          <w:noProof/>
        </w:rPr>
        <w:drawing>
          <wp:inline distT="0" distB="0" distL="0" distR="0" wp14:anchorId="585772EF" wp14:editId="47E46274">
            <wp:extent cx="2550795" cy="650647"/>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3536" cy="656448"/>
                    </a:xfrm>
                    <a:prstGeom prst="rect">
                      <a:avLst/>
                    </a:prstGeom>
                    <a:noFill/>
                    <a:ln>
                      <a:noFill/>
                    </a:ln>
                  </pic:spPr>
                </pic:pic>
              </a:graphicData>
            </a:graphic>
          </wp:inline>
        </w:drawing>
      </w:r>
    </w:p>
    <w:p w14:paraId="1F1F09E9" w14:textId="77777777" w:rsidR="00EF4143" w:rsidRDefault="00EF4143" w:rsidP="00EF4143">
      <w:pPr>
        <w:pStyle w:val="Retraitcorpsdetexte"/>
        <w:ind w:left="0"/>
      </w:pPr>
    </w:p>
    <w:p w14:paraId="1D19EAD5" w14:textId="1C3EC9AB" w:rsidR="00EF4143" w:rsidRDefault="00EF4143" w:rsidP="00EF4143">
      <w:pPr>
        <w:pStyle w:val="Retraitcorpsdetexte"/>
        <w:ind w:left="0"/>
      </w:pPr>
      <w:r>
        <w:rPr>
          <w:noProof/>
        </w:rPr>
        <w:drawing>
          <wp:inline distT="0" distB="0" distL="0" distR="0" wp14:anchorId="10904276" wp14:editId="79871C08">
            <wp:extent cx="2565400" cy="523545"/>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2824" cy="531182"/>
                    </a:xfrm>
                    <a:prstGeom prst="rect">
                      <a:avLst/>
                    </a:prstGeom>
                    <a:noFill/>
                    <a:ln>
                      <a:noFill/>
                    </a:ln>
                  </pic:spPr>
                </pic:pic>
              </a:graphicData>
            </a:graphic>
          </wp:inline>
        </w:drawing>
      </w:r>
    </w:p>
    <w:p w14:paraId="4C52FBC7" w14:textId="77777777" w:rsidR="00EF4143" w:rsidRDefault="00EF4143" w:rsidP="00EF4143">
      <w:pPr>
        <w:pStyle w:val="Retraitcorpsdetexte"/>
        <w:ind w:left="0"/>
      </w:pPr>
    </w:p>
    <w:p w14:paraId="44039F5C" w14:textId="21428F27" w:rsidR="00EF4143" w:rsidRDefault="00EF4143" w:rsidP="00EF4143">
      <w:pPr>
        <w:pStyle w:val="Retraitcorpsdetexte"/>
        <w:ind w:left="0"/>
      </w:pPr>
      <w:r>
        <w:rPr>
          <w:noProof/>
        </w:rPr>
        <w:drawing>
          <wp:inline distT="0" distB="0" distL="0" distR="0" wp14:anchorId="66D9FD10" wp14:editId="610E37FF">
            <wp:extent cx="2571750" cy="298289"/>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6135" cy="308077"/>
                    </a:xfrm>
                    <a:prstGeom prst="rect">
                      <a:avLst/>
                    </a:prstGeom>
                    <a:noFill/>
                    <a:ln>
                      <a:noFill/>
                    </a:ln>
                  </pic:spPr>
                </pic:pic>
              </a:graphicData>
            </a:graphic>
          </wp:inline>
        </w:drawing>
      </w:r>
    </w:p>
    <w:p w14:paraId="734A53DF" w14:textId="77777777" w:rsidR="0065481C" w:rsidRDefault="0065481C" w:rsidP="008B58EF">
      <w:pPr>
        <w:pStyle w:val="Retraitcorpsdetexte"/>
      </w:pPr>
    </w:p>
    <w:p w14:paraId="2DAA5A01" w14:textId="1423856C" w:rsidR="0065481C" w:rsidRDefault="00EF4143" w:rsidP="00EF4143">
      <w:pPr>
        <w:pStyle w:val="Retraitcorpsdetexte"/>
        <w:ind w:left="0"/>
      </w:pPr>
      <w:r>
        <w:rPr>
          <w:noProof/>
        </w:rPr>
        <w:drawing>
          <wp:inline distT="0" distB="0" distL="0" distR="0" wp14:anchorId="5AECDF7D" wp14:editId="15EC0FF2">
            <wp:extent cx="2584450" cy="182739"/>
            <wp:effectExtent l="0" t="0" r="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8231" cy="193612"/>
                    </a:xfrm>
                    <a:prstGeom prst="rect">
                      <a:avLst/>
                    </a:prstGeom>
                    <a:noFill/>
                    <a:ln>
                      <a:noFill/>
                    </a:ln>
                  </pic:spPr>
                </pic:pic>
              </a:graphicData>
            </a:graphic>
          </wp:inline>
        </w:drawing>
      </w:r>
    </w:p>
    <w:p w14:paraId="2292DFF8" w14:textId="77777777" w:rsidR="0065481C" w:rsidRDefault="0065481C" w:rsidP="00EF4143">
      <w:pPr>
        <w:pStyle w:val="Retraitcorpsdetexte"/>
        <w:ind w:left="0"/>
      </w:pPr>
    </w:p>
    <w:p w14:paraId="70AF3C57" w14:textId="3995ADEA" w:rsidR="00EF4143" w:rsidRDefault="00EF4143" w:rsidP="00EF4143">
      <w:pPr>
        <w:pStyle w:val="Retraitcorpsdetexte"/>
        <w:ind w:left="0"/>
      </w:pPr>
      <w:r>
        <w:t>Nous pouvons voir que les requêtes de création d’utilisateurs et de rôle fonctionne correctement.</w:t>
      </w:r>
    </w:p>
    <w:p w14:paraId="5AF330D4" w14:textId="77777777" w:rsidR="0065481C" w:rsidRDefault="0065481C" w:rsidP="008B58EF">
      <w:pPr>
        <w:pStyle w:val="Retraitcorpsdetexte"/>
      </w:pPr>
    </w:p>
    <w:p w14:paraId="26F8A150" w14:textId="77777777" w:rsidR="0065481C" w:rsidRDefault="0065481C" w:rsidP="008B58EF">
      <w:pPr>
        <w:pStyle w:val="Retraitcorpsdetexte"/>
      </w:pPr>
    </w:p>
    <w:p w14:paraId="5EDD780D" w14:textId="77777777" w:rsidR="00EF4143" w:rsidRDefault="00EF4143" w:rsidP="008B58EF">
      <w:pPr>
        <w:pStyle w:val="Retraitcorpsdetexte"/>
      </w:pPr>
    </w:p>
    <w:p w14:paraId="292B8421" w14:textId="77777777" w:rsidR="00EF4143" w:rsidRDefault="00EF4143" w:rsidP="008B58EF">
      <w:pPr>
        <w:pStyle w:val="Retraitcorpsdetexte"/>
      </w:pPr>
    </w:p>
    <w:p w14:paraId="0372848E" w14:textId="77777777" w:rsidR="00EF4143" w:rsidRDefault="00EF4143" w:rsidP="008B58EF">
      <w:pPr>
        <w:pStyle w:val="Retraitcorpsdetexte"/>
      </w:pPr>
    </w:p>
    <w:p w14:paraId="3E1849B5" w14:textId="77777777" w:rsidR="00EF4143" w:rsidRDefault="00EF4143" w:rsidP="008B58EF">
      <w:pPr>
        <w:pStyle w:val="Retraitcorpsdetexte"/>
      </w:pPr>
    </w:p>
    <w:p w14:paraId="0F8F4822" w14:textId="77777777" w:rsidR="00EF4143" w:rsidRDefault="00EF4143" w:rsidP="008B58EF">
      <w:pPr>
        <w:pStyle w:val="Retraitcorpsdetexte"/>
      </w:pPr>
    </w:p>
    <w:p w14:paraId="4CE59841" w14:textId="77777777" w:rsidR="00EF4143" w:rsidRDefault="00EF4143" w:rsidP="008B58EF">
      <w:pPr>
        <w:pStyle w:val="Retraitcorpsdetexte"/>
      </w:pPr>
    </w:p>
    <w:p w14:paraId="18F6C742" w14:textId="77777777" w:rsidR="00EF4143" w:rsidRDefault="00EF4143" w:rsidP="008B58EF">
      <w:pPr>
        <w:pStyle w:val="Retraitcorpsdetexte"/>
      </w:pPr>
    </w:p>
    <w:p w14:paraId="14E25A58" w14:textId="77777777" w:rsidR="00EF4143" w:rsidRDefault="00EF4143" w:rsidP="008B58EF">
      <w:pPr>
        <w:pStyle w:val="Retraitcorpsdetexte"/>
      </w:pPr>
    </w:p>
    <w:p w14:paraId="74BAF890" w14:textId="77777777" w:rsidR="00EF4143" w:rsidRDefault="00EF4143" w:rsidP="008B58EF">
      <w:pPr>
        <w:pStyle w:val="Retraitcorpsdetexte"/>
      </w:pPr>
    </w:p>
    <w:p w14:paraId="511CCF3C" w14:textId="77777777" w:rsidR="00EF4143" w:rsidRDefault="00EF4143" w:rsidP="008B58EF">
      <w:pPr>
        <w:pStyle w:val="Retraitcorpsdetexte"/>
      </w:pPr>
    </w:p>
    <w:p w14:paraId="1447CE36" w14:textId="77777777" w:rsidR="00EF4143" w:rsidRDefault="00EF4143" w:rsidP="008B58EF">
      <w:pPr>
        <w:pStyle w:val="Retraitcorpsdetexte"/>
      </w:pPr>
    </w:p>
    <w:p w14:paraId="298483E7" w14:textId="77777777" w:rsidR="00EF4143" w:rsidRDefault="00EF4143" w:rsidP="008B58EF">
      <w:pPr>
        <w:pStyle w:val="Retraitcorpsdetexte"/>
      </w:pPr>
    </w:p>
    <w:p w14:paraId="2C95968C" w14:textId="77777777" w:rsidR="00EF4143" w:rsidRDefault="00EF4143" w:rsidP="008B58EF">
      <w:pPr>
        <w:pStyle w:val="Retraitcorpsdetexte"/>
      </w:pPr>
    </w:p>
    <w:p w14:paraId="523DC6B2" w14:textId="77777777" w:rsidR="00EF4143" w:rsidRDefault="00EF4143" w:rsidP="008B58EF">
      <w:pPr>
        <w:pStyle w:val="Retraitcorpsdetexte"/>
      </w:pPr>
    </w:p>
    <w:p w14:paraId="40F1204D" w14:textId="77777777" w:rsidR="00EF4143" w:rsidRDefault="00EF4143" w:rsidP="008B58EF">
      <w:pPr>
        <w:pStyle w:val="Retraitcorpsdetexte"/>
      </w:pPr>
    </w:p>
    <w:p w14:paraId="12722835" w14:textId="611CB1B1" w:rsidR="00553738" w:rsidRDefault="0065481C" w:rsidP="0065481C">
      <w:pPr>
        <w:pStyle w:val="Retraitcorpsdetexte"/>
        <w:ind w:left="0"/>
      </w:pPr>
      <w:r>
        <w:t xml:space="preserve">Je me suis ensuite </w:t>
      </w:r>
      <w:r w:rsidR="00553738">
        <w:t>connecté</w:t>
      </w:r>
      <w:r>
        <w:t xml:space="preserve"> avec le compte joueur afin de vérifier si les rôles </w:t>
      </w:r>
      <w:r w:rsidR="00553738">
        <w:t>fonctionnent</w:t>
      </w:r>
      <w:r>
        <w:t xml:space="preserve"> bien</w:t>
      </w:r>
    </w:p>
    <w:p w14:paraId="4C7A3330" w14:textId="77777777" w:rsidR="0065481C" w:rsidRDefault="0065481C" w:rsidP="0065481C">
      <w:pPr>
        <w:pStyle w:val="Retraitcorpsdetexte"/>
        <w:ind w:left="0"/>
      </w:pPr>
    </w:p>
    <w:p w14:paraId="66F33A48" w14:textId="4B851B6E" w:rsidR="0065481C" w:rsidRDefault="0065481C" w:rsidP="0065481C">
      <w:pPr>
        <w:pStyle w:val="Retraitcorpsdetexte"/>
        <w:ind w:left="0"/>
      </w:pPr>
      <w:r>
        <w:rPr>
          <w:noProof/>
        </w:rPr>
        <w:drawing>
          <wp:inline distT="0" distB="0" distL="0" distR="0" wp14:anchorId="1818918E" wp14:editId="5E28AFA8">
            <wp:extent cx="3972027" cy="219456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7163" cy="2202923"/>
                    </a:xfrm>
                    <a:prstGeom prst="rect">
                      <a:avLst/>
                    </a:prstGeom>
                    <a:noFill/>
                    <a:ln>
                      <a:noFill/>
                    </a:ln>
                  </pic:spPr>
                </pic:pic>
              </a:graphicData>
            </a:graphic>
          </wp:inline>
        </w:drawing>
      </w:r>
    </w:p>
    <w:p w14:paraId="4F10C48B" w14:textId="77777777" w:rsidR="00553738" w:rsidRDefault="00553738" w:rsidP="00553738">
      <w:pPr>
        <w:pStyle w:val="Retraitcorpsdetexte"/>
        <w:ind w:left="0"/>
      </w:pPr>
    </w:p>
    <w:p w14:paraId="13B36756" w14:textId="7B6AB651" w:rsidR="0065481C" w:rsidRDefault="00553738" w:rsidP="00553738">
      <w:pPr>
        <w:pStyle w:val="Retraitcorpsdetexte"/>
        <w:ind w:left="0"/>
      </w:pPr>
      <w:r>
        <w:rPr>
          <w:noProof/>
        </w:rPr>
        <w:drawing>
          <wp:inline distT="0" distB="0" distL="0" distR="0" wp14:anchorId="524EA874" wp14:editId="053FADE0">
            <wp:extent cx="2051437" cy="692559"/>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2516" cy="696299"/>
                    </a:xfrm>
                    <a:prstGeom prst="rect">
                      <a:avLst/>
                    </a:prstGeom>
                    <a:noFill/>
                    <a:ln>
                      <a:noFill/>
                    </a:ln>
                  </pic:spPr>
                </pic:pic>
              </a:graphicData>
            </a:graphic>
          </wp:inline>
        </w:drawing>
      </w:r>
    </w:p>
    <w:p w14:paraId="26D6584A" w14:textId="77777777" w:rsidR="00553738" w:rsidRDefault="00553738" w:rsidP="008B58EF">
      <w:pPr>
        <w:pStyle w:val="Retraitcorpsdetexte"/>
      </w:pPr>
    </w:p>
    <w:p w14:paraId="63F4C771" w14:textId="77777777" w:rsidR="00553738" w:rsidRDefault="00553738" w:rsidP="008B58EF">
      <w:pPr>
        <w:pStyle w:val="Retraitcorpsdetexte"/>
      </w:pPr>
    </w:p>
    <w:p w14:paraId="0C307EFA" w14:textId="1A8A7E8D" w:rsidR="00553738" w:rsidRDefault="00553738" w:rsidP="00553738">
      <w:pPr>
        <w:pStyle w:val="Retraitcorpsdetexte"/>
        <w:ind w:left="0"/>
      </w:pPr>
      <w:r>
        <w:t>Nous pouvons voir que l’utilisateur a seulement les table dont il peut accéder.</w:t>
      </w:r>
    </w:p>
    <w:p w14:paraId="49A2AD0C" w14:textId="77777777" w:rsidR="00553738" w:rsidRDefault="00553738" w:rsidP="00553738">
      <w:pPr>
        <w:pStyle w:val="Retraitcorpsdetexte"/>
        <w:ind w:left="0"/>
      </w:pPr>
    </w:p>
    <w:p w14:paraId="18ABC2A5" w14:textId="77777777" w:rsidR="00553738" w:rsidRDefault="00553738" w:rsidP="00553738">
      <w:pPr>
        <w:pStyle w:val="Retraitcorpsdetexte"/>
        <w:ind w:left="0"/>
      </w:pPr>
    </w:p>
    <w:p w14:paraId="23051AF1" w14:textId="247D15FA" w:rsidR="00553738" w:rsidRDefault="00553738" w:rsidP="00553738">
      <w:pPr>
        <w:pStyle w:val="Retraitcorpsdetexte"/>
        <w:ind w:left="0"/>
      </w:pPr>
      <w:r>
        <w:t>Je me suis également connecté avec le compte gestion boutique pour aussi vérifier que les rôles ont bien été fait</w:t>
      </w:r>
    </w:p>
    <w:p w14:paraId="1D265C07" w14:textId="77777777" w:rsidR="00553738" w:rsidRDefault="00553738" w:rsidP="00553738">
      <w:pPr>
        <w:pStyle w:val="Retraitcorpsdetexte"/>
        <w:ind w:left="0"/>
      </w:pPr>
    </w:p>
    <w:p w14:paraId="5417BC28" w14:textId="0A56250B" w:rsidR="00553738" w:rsidRDefault="00553738" w:rsidP="00553738">
      <w:pPr>
        <w:pStyle w:val="Retraitcorpsdetexte"/>
        <w:ind w:left="0"/>
      </w:pPr>
      <w:r>
        <w:rPr>
          <w:noProof/>
        </w:rPr>
        <w:drawing>
          <wp:inline distT="0" distB="0" distL="0" distR="0" wp14:anchorId="7F866718" wp14:editId="1252F312">
            <wp:extent cx="3355451" cy="183828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6045" cy="1849566"/>
                    </a:xfrm>
                    <a:prstGeom prst="rect">
                      <a:avLst/>
                    </a:prstGeom>
                    <a:noFill/>
                    <a:ln>
                      <a:noFill/>
                    </a:ln>
                  </pic:spPr>
                </pic:pic>
              </a:graphicData>
            </a:graphic>
          </wp:inline>
        </w:drawing>
      </w:r>
    </w:p>
    <w:p w14:paraId="5CF70183" w14:textId="77777777" w:rsidR="00553738" w:rsidRDefault="00553738" w:rsidP="00553738">
      <w:pPr>
        <w:pStyle w:val="Retraitcorpsdetexte"/>
        <w:ind w:left="0"/>
      </w:pPr>
    </w:p>
    <w:p w14:paraId="61546012" w14:textId="77777777" w:rsidR="00553738" w:rsidRDefault="00553738" w:rsidP="00553738">
      <w:pPr>
        <w:pStyle w:val="Retraitcorpsdetexte"/>
        <w:ind w:left="0"/>
      </w:pPr>
    </w:p>
    <w:p w14:paraId="16C7DE78" w14:textId="77777777" w:rsidR="00553738" w:rsidRDefault="00553738" w:rsidP="00553738">
      <w:pPr>
        <w:pStyle w:val="Retraitcorpsdetexte"/>
        <w:ind w:left="0"/>
      </w:pPr>
    </w:p>
    <w:p w14:paraId="1AF637B1" w14:textId="77777777" w:rsidR="00553738" w:rsidRDefault="00553738" w:rsidP="00553738">
      <w:pPr>
        <w:pStyle w:val="Retraitcorpsdetexte"/>
        <w:ind w:left="0"/>
      </w:pPr>
    </w:p>
    <w:p w14:paraId="46CF3C53" w14:textId="77777777" w:rsidR="00553738" w:rsidRDefault="00553738" w:rsidP="00553738">
      <w:pPr>
        <w:pStyle w:val="Retraitcorpsdetexte"/>
        <w:ind w:left="0"/>
      </w:pPr>
    </w:p>
    <w:p w14:paraId="1211EDBD" w14:textId="77777777" w:rsidR="00553738" w:rsidRDefault="00553738" w:rsidP="00553738">
      <w:pPr>
        <w:pStyle w:val="Retraitcorpsdetexte"/>
        <w:ind w:left="0"/>
      </w:pPr>
    </w:p>
    <w:p w14:paraId="510B7AD0" w14:textId="36F0C718" w:rsidR="00553738" w:rsidRDefault="00553738" w:rsidP="00553738">
      <w:pPr>
        <w:pStyle w:val="Retraitcorpsdetexte"/>
        <w:ind w:left="0"/>
      </w:pPr>
      <w:r>
        <w:rPr>
          <w:noProof/>
        </w:rPr>
        <w:lastRenderedPageBreak/>
        <w:drawing>
          <wp:inline distT="0" distB="0" distL="0" distR="0" wp14:anchorId="62D824A1" wp14:editId="592D03D1">
            <wp:extent cx="4222143" cy="1807132"/>
            <wp:effectExtent l="0" t="0" r="6985"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2975" cy="1811768"/>
                    </a:xfrm>
                    <a:prstGeom prst="rect">
                      <a:avLst/>
                    </a:prstGeom>
                    <a:noFill/>
                    <a:ln>
                      <a:noFill/>
                    </a:ln>
                  </pic:spPr>
                </pic:pic>
              </a:graphicData>
            </a:graphic>
          </wp:inline>
        </w:drawing>
      </w:r>
    </w:p>
    <w:p w14:paraId="3C923011" w14:textId="77777777" w:rsidR="00553738" w:rsidRDefault="00553738" w:rsidP="00553738">
      <w:pPr>
        <w:pStyle w:val="Retraitcorpsdetexte"/>
        <w:ind w:left="0"/>
      </w:pPr>
    </w:p>
    <w:p w14:paraId="0394198E" w14:textId="2898E88F" w:rsidR="00553738" w:rsidRDefault="00553738" w:rsidP="00553738">
      <w:pPr>
        <w:pStyle w:val="Retraitcorpsdetexte"/>
        <w:ind w:left="0"/>
      </w:pPr>
      <w:r>
        <w:t>Nous pouvons encore voir qu’il n’pas toutes les tables donc pas tous les droits.</w:t>
      </w:r>
    </w:p>
    <w:p w14:paraId="6782156F" w14:textId="77777777" w:rsidR="00553738" w:rsidRDefault="00553738" w:rsidP="00553738">
      <w:pPr>
        <w:pStyle w:val="Retraitcorpsdetexte"/>
        <w:ind w:left="0"/>
      </w:pPr>
    </w:p>
    <w:p w14:paraId="515E48B4" w14:textId="77777777" w:rsidR="00553738" w:rsidRDefault="00553738" w:rsidP="00553738">
      <w:pPr>
        <w:pStyle w:val="Retraitcorpsdetexte"/>
        <w:ind w:left="0"/>
      </w:pPr>
    </w:p>
    <w:p w14:paraId="16646B40" w14:textId="7EA1C3BC" w:rsidR="00553738" w:rsidRDefault="00553738" w:rsidP="00553738">
      <w:pPr>
        <w:pStyle w:val="Retraitcorpsdetexte"/>
        <w:ind w:left="0"/>
      </w:pPr>
      <w:r>
        <w:t>Pour finir ma vérification des utilisateurs, je me suis connecté avec le compte admin de la base afin de voir si tout fonctionne correctement.</w:t>
      </w:r>
    </w:p>
    <w:p w14:paraId="652F40B8" w14:textId="77777777" w:rsidR="00553738" w:rsidRDefault="00553738" w:rsidP="00553738">
      <w:pPr>
        <w:pStyle w:val="Retraitcorpsdetexte"/>
        <w:ind w:left="0"/>
      </w:pPr>
    </w:p>
    <w:p w14:paraId="1292A990" w14:textId="1A369A1A" w:rsidR="00553738" w:rsidRDefault="00553738" w:rsidP="00553738">
      <w:pPr>
        <w:pStyle w:val="Retraitcorpsdetexte"/>
        <w:ind w:left="0"/>
      </w:pPr>
      <w:r>
        <w:rPr>
          <w:noProof/>
        </w:rPr>
        <w:drawing>
          <wp:inline distT="0" distB="0" distL="0" distR="0" wp14:anchorId="09378D3C" wp14:editId="0C094C34">
            <wp:extent cx="3828530" cy="1415332"/>
            <wp:effectExtent l="0" t="0" r="63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6884" cy="1425814"/>
                    </a:xfrm>
                    <a:prstGeom prst="rect">
                      <a:avLst/>
                    </a:prstGeom>
                    <a:noFill/>
                    <a:ln>
                      <a:noFill/>
                    </a:ln>
                  </pic:spPr>
                </pic:pic>
              </a:graphicData>
            </a:graphic>
          </wp:inline>
        </w:drawing>
      </w:r>
    </w:p>
    <w:p w14:paraId="03D3F55B" w14:textId="77777777" w:rsidR="00553738" w:rsidRDefault="00553738" w:rsidP="00553738">
      <w:pPr>
        <w:pStyle w:val="Retraitcorpsdetexte"/>
        <w:ind w:left="0"/>
      </w:pPr>
    </w:p>
    <w:p w14:paraId="2302889E" w14:textId="39BA26B4" w:rsidR="00553738" w:rsidRDefault="00553738" w:rsidP="00553738">
      <w:pPr>
        <w:pStyle w:val="Retraitcorpsdetexte"/>
        <w:ind w:left="0"/>
      </w:pPr>
      <w:r>
        <w:rPr>
          <w:noProof/>
        </w:rPr>
        <w:drawing>
          <wp:inline distT="0" distB="0" distL="0" distR="0" wp14:anchorId="2E7375D7" wp14:editId="4F407453">
            <wp:extent cx="3212327" cy="2489385"/>
            <wp:effectExtent l="0" t="0" r="762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7699" cy="2493548"/>
                    </a:xfrm>
                    <a:prstGeom prst="rect">
                      <a:avLst/>
                    </a:prstGeom>
                    <a:noFill/>
                    <a:ln>
                      <a:noFill/>
                    </a:ln>
                  </pic:spPr>
                </pic:pic>
              </a:graphicData>
            </a:graphic>
          </wp:inline>
        </w:drawing>
      </w:r>
    </w:p>
    <w:p w14:paraId="1F6CA483" w14:textId="77777777" w:rsidR="0065481C" w:rsidRDefault="0065481C" w:rsidP="00381D45">
      <w:pPr>
        <w:pStyle w:val="Retraitcorpsdetexte"/>
        <w:ind w:left="0"/>
      </w:pPr>
    </w:p>
    <w:p w14:paraId="3525EC91" w14:textId="0FFC6C5A" w:rsidR="0065481C" w:rsidRDefault="00553738" w:rsidP="0065481C">
      <w:pPr>
        <w:pStyle w:val="Retraitcorpsdetexte"/>
        <w:ind w:left="0"/>
      </w:pPr>
      <w:r>
        <w:t>L’administrateur a toutes les tables et a tous les droits sur la base de données</w:t>
      </w:r>
      <w:r w:rsidR="00381D45">
        <w:t xml:space="preserve"> ce qui est demandé.</w:t>
      </w:r>
    </w:p>
    <w:p w14:paraId="36CF35A8" w14:textId="77777777" w:rsidR="00553738" w:rsidRDefault="00553738" w:rsidP="0065481C">
      <w:pPr>
        <w:pStyle w:val="Retraitcorpsdetexte"/>
        <w:ind w:left="0"/>
      </w:pPr>
    </w:p>
    <w:p w14:paraId="2BD37AC1" w14:textId="77777777" w:rsidR="00553738" w:rsidRDefault="00553738" w:rsidP="0065481C">
      <w:pPr>
        <w:pStyle w:val="Retraitcorpsdetexte"/>
        <w:ind w:left="0"/>
      </w:pPr>
    </w:p>
    <w:p w14:paraId="3D6C6519" w14:textId="77777777" w:rsidR="00553738" w:rsidRDefault="00553738" w:rsidP="0065481C">
      <w:pPr>
        <w:pStyle w:val="Retraitcorpsdetexte"/>
        <w:ind w:left="0"/>
      </w:pPr>
    </w:p>
    <w:p w14:paraId="4BFB97B5" w14:textId="77777777" w:rsidR="00553738" w:rsidRDefault="00553738" w:rsidP="0065481C">
      <w:pPr>
        <w:pStyle w:val="Retraitcorpsdetexte"/>
        <w:ind w:left="0"/>
      </w:pPr>
    </w:p>
    <w:p w14:paraId="77252294" w14:textId="77777777" w:rsidR="00553738" w:rsidRDefault="00553738" w:rsidP="0065481C">
      <w:pPr>
        <w:pStyle w:val="Retraitcorpsdetexte"/>
        <w:ind w:left="0"/>
      </w:pPr>
    </w:p>
    <w:p w14:paraId="024559BA" w14:textId="77777777" w:rsidR="00553738" w:rsidRDefault="00553738" w:rsidP="0065481C">
      <w:pPr>
        <w:pStyle w:val="Retraitcorpsdetexte"/>
        <w:ind w:left="0"/>
      </w:pPr>
    </w:p>
    <w:p w14:paraId="5FEE4FBB" w14:textId="77777777" w:rsidR="00553738" w:rsidRDefault="00553738" w:rsidP="0065481C">
      <w:pPr>
        <w:pStyle w:val="Retraitcorpsdetexte"/>
        <w:ind w:left="0"/>
      </w:pPr>
    </w:p>
    <w:p w14:paraId="6D1D75A3" w14:textId="77777777" w:rsidR="00553738" w:rsidRDefault="00553738" w:rsidP="00553738">
      <w:pPr>
        <w:pStyle w:val="Titre3"/>
        <w:numPr>
          <w:ilvl w:val="2"/>
          <w:numId w:val="52"/>
        </w:numPr>
      </w:pPr>
      <w:r>
        <w:lastRenderedPageBreak/>
        <w:t>Requête de sélection</w:t>
      </w:r>
    </w:p>
    <w:p w14:paraId="1CC0BAEE" w14:textId="77777777" w:rsidR="00553738" w:rsidRDefault="00553738" w:rsidP="0065481C">
      <w:pPr>
        <w:pStyle w:val="Retraitcorpsdetexte"/>
        <w:ind w:left="0"/>
      </w:pPr>
    </w:p>
    <w:p w14:paraId="4CA796B0" w14:textId="7FE10E56" w:rsidR="00553738" w:rsidRDefault="00553738" w:rsidP="0065481C">
      <w:pPr>
        <w:pStyle w:val="Retraitcorpsdetexte"/>
        <w:ind w:left="0"/>
      </w:pPr>
      <w:r>
        <w:t>Pour les requêtes, il existe un fichier texte où se trouve toutes les requêtes et les résultats en lien avec ma base de données.</w:t>
      </w:r>
    </w:p>
    <w:p w14:paraId="4AB1CE10" w14:textId="77777777" w:rsidR="00553738" w:rsidRDefault="00553738" w:rsidP="0065481C">
      <w:pPr>
        <w:pStyle w:val="Retraitcorpsdetexte"/>
        <w:ind w:left="0"/>
      </w:pPr>
    </w:p>
    <w:p w14:paraId="311BFD1C" w14:textId="77777777" w:rsidR="00553738" w:rsidRDefault="00553738" w:rsidP="0065481C">
      <w:pPr>
        <w:pStyle w:val="Retraitcorpsdetexte"/>
        <w:ind w:left="0"/>
      </w:pPr>
      <w:r>
        <w:t>Dossier où se trouve le fichier SQL :</w:t>
      </w:r>
    </w:p>
    <w:p w14:paraId="73114E09" w14:textId="77777777" w:rsidR="00553738" w:rsidRDefault="00553738" w:rsidP="0065481C">
      <w:pPr>
        <w:pStyle w:val="Retraitcorpsdetexte"/>
        <w:ind w:left="0"/>
      </w:pPr>
    </w:p>
    <w:p w14:paraId="4F477E83" w14:textId="3C20CEC1" w:rsidR="00553738" w:rsidRDefault="00553738" w:rsidP="0065481C">
      <w:pPr>
        <w:pStyle w:val="Retraitcorpsdetexte"/>
        <w:ind w:left="0"/>
        <w:rPr>
          <w:i/>
          <w:iCs/>
        </w:rPr>
      </w:pPr>
      <w:r w:rsidRPr="00553738">
        <w:rPr>
          <w:i/>
          <w:iCs/>
        </w:rPr>
        <w:t>« </w:t>
      </w:r>
      <w:r w:rsidRPr="00553738">
        <w:rPr>
          <w:i/>
          <w:iCs/>
        </w:rPr>
        <w:t xml:space="preserve">GitHub\P_DB-106-SpicyInvader\DB\04 </w:t>
      </w:r>
      <w:r w:rsidRPr="00553738">
        <w:rPr>
          <w:i/>
          <w:iCs/>
        </w:rPr>
        <w:t>–</w:t>
      </w:r>
      <w:r w:rsidRPr="00553738">
        <w:rPr>
          <w:i/>
          <w:iCs/>
        </w:rPr>
        <w:t xml:space="preserve"> Requête</w:t>
      </w:r>
      <w:r w:rsidRPr="00553738">
        <w:rPr>
          <w:i/>
          <w:iCs/>
        </w:rPr>
        <w:t> »</w:t>
      </w:r>
    </w:p>
    <w:p w14:paraId="0AE14951" w14:textId="77777777" w:rsidR="00D26536" w:rsidRDefault="00D26536" w:rsidP="0065481C">
      <w:pPr>
        <w:pStyle w:val="Retraitcorpsdetexte"/>
        <w:ind w:left="0"/>
        <w:rPr>
          <w:i/>
          <w:iCs/>
        </w:rPr>
      </w:pPr>
    </w:p>
    <w:p w14:paraId="05D9EFD8" w14:textId="592C7694" w:rsidR="00996594" w:rsidRPr="00996594" w:rsidRDefault="00996594" w:rsidP="0065481C">
      <w:pPr>
        <w:pStyle w:val="Retraitcorpsdetexte"/>
        <w:ind w:left="0"/>
      </w:pPr>
      <w:r>
        <w:t xml:space="preserve">Pour la requête il y avait </w:t>
      </w:r>
      <w:proofErr w:type="gramStart"/>
      <w:r>
        <w:t>des requête</w:t>
      </w:r>
      <w:proofErr w:type="gramEnd"/>
      <w:r>
        <w:t xml:space="preserve"> de tout type afin de voir si le sujet est bel et bien maitrisé par l’apprenti.</w:t>
      </w:r>
    </w:p>
    <w:p w14:paraId="7636B04E" w14:textId="77777777" w:rsidR="00D26536" w:rsidRDefault="00D26536" w:rsidP="0065481C">
      <w:pPr>
        <w:pStyle w:val="Retraitcorpsdetexte"/>
        <w:ind w:left="0"/>
        <w:rPr>
          <w:i/>
          <w:iCs/>
        </w:rPr>
      </w:pPr>
    </w:p>
    <w:p w14:paraId="3AD54F7F" w14:textId="77777777" w:rsidR="00D26536" w:rsidRDefault="00D26536" w:rsidP="00D26536">
      <w:pPr>
        <w:pStyle w:val="Titre3"/>
        <w:numPr>
          <w:ilvl w:val="2"/>
          <w:numId w:val="53"/>
        </w:numPr>
      </w:pPr>
      <w:r>
        <w:t>Création des index</w:t>
      </w:r>
    </w:p>
    <w:p w14:paraId="1C6A7348" w14:textId="1EE5912C" w:rsidR="00D26536" w:rsidRDefault="00D26536" w:rsidP="0065481C">
      <w:pPr>
        <w:pStyle w:val="Retraitcorpsdetexte"/>
        <w:ind w:left="0"/>
      </w:pPr>
    </w:p>
    <w:p w14:paraId="6FE5A041" w14:textId="0DE56D5B" w:rsidR="00D26536" w:rsidRDefault="00D26536" w:rsidP="0065481C">
      <w:pPr>
        <w:pStyle w:val="Retraitcorpsdetexte"/>
        <w:ind w:left="0"/>
      </w:pPr>
      <w:r>
        <w:t xml:space="preserve">Pour la création de l’index </w:t>
      </w:r>
      <w:r w:rsidR="00020279">
        <w:t xml:space="preserve">sur le prix j’ai utilisé la commande présente dans la capture d’écran et afin de vérifier que l’index a bel et bien été créer et qu’il soit utilisé, j’ai fait un </w:t>
      </w:r>
      <w:proofErr w:type="spellStart"/>
      <w:r w:rsidR="00020279">
        <w:t>explain</w:t>
      </w:r>
      <w:proofErr w:type="spellEnd"/>
      <w:r w:rsidR="00020279">
        <w:t xml:space="preserve"> select qui montre et afficher quel index est utilisé pour la requête.</w:t>
      </w:r>
    </w:p>
    <w:p w14:paraId="488F077D" w14:textId="77777777" w:rsidR="00D26536" w:rsidRDefault="00D26536" w:rsidP="0065481C">
      <w:pPr>
        <w:pStyle w:val="Retraitcorpsdetexte"/>
        <w:ind w:left="0"/>
        <w:rPr>
          <w:noProof/>
        </w:rPr>
      </w:pPr>
    </w:p>
    <w:p w14:paraId="6597F6CE" w14:textId="13B3DA70" w:rsidR="00D26536" w:rsidRPr="00D26536" w:rsidRDefault="00D26536" w:rsidP="0065481C">
      <w:pPr>
        <w:pStyle w:val="Retraitcorpsdetexte"/>
        <w:ind w:left="0"/>
      </w:pPr>
      <w:r>
        <w:rPr>
          <w:noProof/>
        </w:rPr>
        <mc:AlternateContent>
          <mc:Choice Requires="wps">
            <w:drawing>
              <wp:anchor distT="0" distB="0" distL="114300" distR="114300" simplePos="0" relativeHeight="251659264" behindDoc="0" locked="0" layoutInCell="1" allowOverlap="1" wp14:anchorId="75CFC0AB" wp14:editId="7B943C1D">
                <wp:simplePos x="0" y="0"/>
                <wp:positionH relativeFrom="column">
                  <wp:posOffset>2568575</wp:posOffset>
                </wp:positionH>
                <wp:positionV relativeFrom="paragraph">
                  <wp:posOffset>558800</wp:posOffset>
                </wp:positionV>
                <wp:extent cx="384098" cy="218694"/>
                <wp:effectExtent l="19050" t="19050" r="16510" b="10160"/>
                <wp:wrapNone/>
                <wp:docPr id="20" name="Ellipse 20"/>
                <wp:cNvGraphicFramePr/>
                <a:graphic xmlns:a="http://schemas.openxmlformats.org/drawingml/2006/main">
                  <a:graphicData uri="http://schemas.microsoft.com/office/word/2010/wordprocessingShape">
                    <wps:wsp>
                      <wps:cNvSpPr/>
                      <wps:spPr>
                        <a:xfrm>
                          <a:off x="0" y="0"/>
                          <a:ext cx="384098" cy="218694"/>
                        </a:xfrm>
                        <a:prstGeom prst="ellipse">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7D78E" id="Ellipse 20" o:spid="_x0000_s1026" style="position:absolute;margin-left:202.25pt;margin-top:44pt;width:30.25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" filled="f" strokecolor="#c00000" strokeweight="2.25pt"/>
            </w:pict>
          </mc:Fallback>
        </mc:AlternateContent>
      </w:r>
      <w:r>
        <w:rPr>
          <w:noProof/>
        </w:rPr>
        <w:drawing>
          <wp:inline distT="0" distB="0" distL="0" distR="0" wp14:anchorId="01017D9A" wp14:editId="48735CBD">
            <wp:extent cx="5061994" cy="795130"/>
            <wp:effectExtent l="0" t="0" r="5715"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1">
                      <a:extLst>
                        <a:ext uri="{28A0092B-C50C-407E-A947-70E740481C1C}">
                          <a14:useLocalDpi xmlns:a14="http://schemas.microsoft.com/office/drawing/2010/main" val="0"/>
                        </a:ext>
                      </a:extLst>
                    </a:blip>
                    <a:srcRect b="23320"/>
                    <a:stretch/>
                  </pic:blipFill>
                  <pic:spPr bwMode="auto">
                    <a:xfrm>
                      <a:off x="0" y="0"/>
                      <a:ext cx="5074540" cy="797101"/>
                    </a:xfrm>
                    <a:prstGeom prst="rect">
                      <a:avLst/>
                    </a:prstGeom>
                    <a:noFill/>
                    <a:ln>
                      <a:noFill/>
                    </a:ln>
                    <a:extLst>
                      <a:ext uri="{53640926-AAD7-44D8-BBD7-CCE9431645EC}">
                        <a14:shadowObscured xmlns:a14="http://schemas.microsoft.com/office/drawing/2010/main"/>
                      </a:ext>
                    </a:extLst>
                  </pic:spPr>
                </pic:pic>
              </a:graphicData>
            </a:graphic>
          </wp:inline>
        </w:drawing>
      </w:r>
    </w:p>
    <w:p w14:paraId="2F2BCA73" w14:textId="77777777" w:rsidR="00553738" w:rsidRDefault="00553738" w:rsidP="0065481C">
      <w:pPr>
        <w:pStyle w:val="Retraitcorpsdetexte"/>
        <w:ind w:left="0"/>
      </w:pPr>
    </w:p>
    <w:p w14:paraId="5FC4EFE1" w14:textId="77777777" w:rsidR="00553738" w:rsidRDefault="00553738" w:rsidP="0065481C">
      <w:pPr>
        <w:pStyle w:val="Retraitcorpsdetexte"/>
        <w:ind w:left="0"/>
      </w:pPr>
    </w:p>
    <w:p w14:paraId="5688E821" w14:textId="77777777" w:rsidR="00D26536" w:rsidRDefault="00D26536" w:rsidP="00D26536">
      <w:pPr>
        <w:pStyle w:val="Titre3"/>
        <w:numPr>
          <w:ilvl w:val="2"/>
          <w:numId w:val="54"/>
        </w:numPr>
      </w:pPr>
      <w:r>
        <w:t>Backup / Restore</w:t>
      </w:r>
    </w:p>
    <w:p w14:paraId="328884A8" w14:textId="77777777" w:rsidR="00D26536" w:rsidRDefault="00D26536" w:rsidP="00D26536">
      <w:pPr>
        <w:pStyle w:val="Retraitcorpsdetexte3"/>
      </w:pPr>
    </w:p>
    <w:p w14:paraId="109A0246" w14:textId="5D645939" w:rsidR="00D26536" w:rsidRDefault="00D26536" w:rsidP="00D26536">
      <w:pPr>
        <w:pStyle w:val="Retraitcorpsdetexte3"/>
        <w:ind w:left="0"/>
      </w:pPr>
      <w:r>
        <w:t>Pour le backup j’ai le fichier dump qui permet de restore la base et afin d’être sûr qu’il n’y a pas de problème avec mon script, je l’ai envoyé à un collègue afin de vérifier si mon dump fonctionne correctement sur des machines différentes.</w:t>
      </w:r>
    </w:p>
    <w:p w14:paraId="1BDF4A1A" w14:textId="13ACBACD" w:rsidR="00020279" w:rsidRPr="00D26536" w:rsidRDefault="00020279" w:rsidP="00D26536">
      <w:pPr>
        <w:pStyle w:val="Retraitcorpsdetexte3"/>
        <w:ind w:left="0"/>
      </w:pPr>
      <w:r>
        <w:t>Pour le fichier dump, j’ai une copie en local sur mon PC et aussi un dans mon repository et un également dans mon SSD.</w:t>
      </w:r>
    </w:p>
    <w:p w14:paraId="4EF2F702" w14:textId="77777777" w:rsidR="00553738" w:rsidRDefault="00553738" w:rsidP="0065481C">
      <w:pPr>
        <w:pStyle w:val="Retraitcorpsdetexte"/>
        <w:ind w:left="0"/>
      </w:pPr>
    </w:p>
    <w:p w14:paraId="5E0D0CA1" w14:textId="77777777" w:rsidR="00553738" w:rsidRDefault="00553738" w:rsidP="0065481C">
      <w:pPr>
        <w:pStyle w:val="Retraitcorpsdetexte"/>
        <w:ind w:left="0"/>
      </w:pPr>
    </w:p>
    <w:p w14:paraId="41281DEA" w14:textId="77777777" w:rsidR="00553738" w:rsidRDefault="00553738" w:rsidP="0065481C">
      <w:pPr>
        <w:pStyle w:val="Retraitcorpsdetexte"/>
        <w:ind w:left="0"/>
      </w:pPr>
    </w:p>
    <w:p w14:paraId="1652005B" w14:textId="77777777" w:rsidR="00553738" w:rsidRPr="008B58EF" w:rsidRDefault="00553738" w:rsidP="0065481C">
      <w:pPr>
        <w:pStyle w:val="Retraitcorpsdetexte"/>
        <w:ind w:left="0"/>
      </w:pPr>
    </w:p>
    <w:p w14:paraId="7A23A0B2" w14:textId="77777777" w:rsidR="00387E00" w:rsidRDefault="00387E00" w:rsidP="00387E00">
      <w:pPr>
        <w:pStyle w:val="Informations"/>
      </w:pPr>
    </w:p>
    <w:p w14:paraId="6B93FBD4" w14:textId="77777777" w:rsidR="00387E00" w:rsidRDefault="00387E00" w:rsidP="00387E00">
      <w:pPr>
        <w:pStyle w:val="Informations"/>
      </w:pPr>
    </w:p>
    <w:p w14:paraId="7B865AE8" w14:textId="77777777" w:rsidR="00387E00" w:rsidRDefault="00387E00" w:rsidP="00387E00">
      <w:pPr>
        <w:pStyle w:val="Informations"/>
      </w:pPr>
    </w:p>
    <w:p w14:paraId="1AF064F2" w14:textId="77777777" w:rsidR="00387E00" w:rsidRDefault="00387E00" w:rsidP="00387E00">
      <w:pPr>
        <w:pStyle w:val="Informations"/>
      </w:pPr>
    </w:p>
    <w:p w14:paraId="14BA5E67" w14:textId="77777777" w:rsidR="00387E00" w:rsidRDefault="00387E00" w:rsidP="00387E00">
      <w:pPr>
        <w:pStyle w:val="Informations"/>
      </w:pPr>
    </w:p>
    <w:p w14:paraId="5E193623" w14:textId="77777777" w:rsidR="00387E00" w:rsidRDefault="00387E00" w:rsidP="00387E00">
      <w:pPr>
        <w:pStyle w:val="Informations"/>
      </w:pPr>
    </w:p>
    <w:p w14:paraId="5B0C3837" w14:textId="77777777" w:rsidR="00A12CFA" w:rsidRDefault="00A12CFA" w:rsidP="00387E00">
      <w:pPr>
        <w:pStyle w:val="Informations"/>
      </w:pPr>
    </w:p>
    <w:p w14:paraId="5FAAE061" w14:textId="77777777" w:rsidR="00A12CFA" w:rsidRDefault="00A12CFA" w:rsidP="00387E00">
      <w:pPr>
        <w:pStyle w:val="Informations"/>
      </w:pPr>
    </w:p>
    <w:p w14:paraId="6AAE9762" w14:textId="77777777" w:rsidR="00A12CFA" w:rsidRDefault="00A12CFA" w:rsidP="00387E00">
      <w:pPr>
        <w:pStyle w:val="Informations"/>
      </w:pPr>
    </w:p>
    <w:p w14:paraId="5D62C4F2" w14:textId="77777777" w:rsidR="00A12CFA" w:rsidRDefault="00A12CFA" w:rsidP="00387E00">
      <w:pPr>
        <w:pStyle w:val="Informations"/>
      </w:pPr>
    </w:p>
    <w:p w14:paraId="3EE2B28C" w14:textId="77777777" w:rsidR="00A12CFA" w:rsidRDefault="00A12CFA" w:rsidP="00387E00">
      <w:pPr>
        <w:pStyle w:val="Informations"/>
      </w:pPr>
    </w:p>
    <w:p w14:paraId="040FD035" w14:textId="77777777" w:rsidR="00A12CFA" w:rsidRDefault="00A12CFA" w:rsidP="00387E00">
      <w:pPr>
        <w:pStyle w:val="Informations"/>
      </w:pPr>
    </w:p>
    <w:p w14:paraId="0FC9B24C" w14:textId="77777777" w:rsidR="00A12CFA" w:rsidRDefault="00A12CFA" w:rsidP="00387E00">
      <w:pPr>
        <w:pStyle w:val="Informations"/>
      </w:pPr>
    </w:p>
    <w:p w14:paraId="237CA998" w14:textId="77777777" w:rsidR="00A12CFA" w:rsidRDefault="00A12CFA" w:rsidP="00387E00">
      <w:pPr>
        <w:pStyle w:val="Informations"/>
      </w:pPr>
    </w:p>
    <w:p w14:paraId="3C728BCC" w14:textId="77777777" w:rsidR="00A12CFA" w:rsidRDefault="00A12CFA" w:rsidP="00387E00">
      <w:pPr>
        <w:pStyle w:val="Informations"/>
      </w:pPr>
    </w:p>
    <w:p w14:paraId="249E697D" w14:textId="77777777" w:rsidR="00A12CFA" w:rsidRDefault="00A12CFA" w:rsidP="00387E00">
      <w:pPr>
        <w:pStyle w:val="Informations"/>
      </w:pPr>
    </w:p>
    <w:p w14:paraId="2D3D4155" w14:textId="77777777" w:rsidR="00A12CFA" w:rsidRDefault="00A12CFA" w:rsidP="00387E00">
      <w:pPr>
        <w:pStyle w:val="Informations"/>
      </w:pPr>
    </w:p>
    <w:p w14:paraId="7C31B27F" w14:textId="77777777" w:rsidR="00A12CFA" w:rsidRDefault="00A12CFA" w:rsidP="00387E00">
      <w:pPr>
        <w:pStyle w:val="Informations"/>
      </w:pPr>
    </w:p>
    <w:p w14:paraId="37251352" w14:textId="77777777" w:rsidR="00A12CFA" w:rsidRDefault="00A12CFA" w:rsidP="00387E00">
      <w:pPr>
        <w:pStyle w:val="Informations"/>
      </w:pPr>
    </w:p>
    <w:p w14:paraId="054B434C" w14:textId="77777777" w:rsidR="00A12CFA" w:rsidRDefault="00A12CFA" w:rsidP="00387E00">
      <w:pPr>
        <w:pStyle w:val="Informations"/>
      </w:pPr>
    </w:p>
    <w:p w14:paraId="7A08B9F5" w14:textId="77777777" w:rsidR="00387E00" w:rsidRPr="00920F4E" w:rsidRDefault="00387E00" w:rsidP="00387E00">
      <w:pPr>
        <w:pStyle w:val="Informations"/>
      </w:pPr>
    </w:p>
    <w:p w14:paraId="0EA864F4" w14:textId="77777777" w:rsidR="007F30AE" w:rsidRPr="007F30AE" w:rsidRDefault="007F30AE" w:rsidP="008E53F9">
      <w:pPr>
        <w:pStyle w:val="Titre1"/>
      </w:pPr>
      <w:bookmarkStart w:id="29" w:name="_Toc532179971"/>
      <w:bookmarkStart w:id="30" w:name="_Toc165969657"/>
      <w:bookmarkStart w:id="31" w:name="_Toc183005728"/>
      <w:r w:rsidRPr="007F30AE">
        <w:t>Divers</w:t>
      </w:r>
      <w:bookmarkEnd w:id="29"/>
      <w:bookmarkEnd w:id="30"/>
      <w:bookmarkEnd w:id="31"/>
    </w:p>
    <w:p w14:paraId="6D359185" w14:textId="77777777" w:rsidR="007F30AE" w:rsidRDefault="007F30AE" w:rsidP="008E53F9">
      <w:pPr>
        <w:pStyle w:val="Titre2"/>
      </w:pPr>
      <w:bookmarkStart w:id="32" w:name="_Toc532179972"/>
      <w:bookmarkStart w:id="33" w:name="_Toc165969658"/>
      <w:bookmarkStart w:id="34" w:name="_Toc183005729"/>
      <w:r w:rsidRPr="007F30AE">
        <w:t>Journal de travail</w:t>
      </w:r>
      <w:bookmarkEnd w:id="32"/>
      <w:bookmarkEnd w:id="33"/>
      <w:bookmarkEnd w:id="34"/>
    </w:p>
    <w:p w14:paraId="2C593DCE" w14:textId="77777777" w:rsidR="00A12CFA" w:rsidRDefault="00A12CFA" w:rsidP="00A12CFA">
      <w:pPr>
        <w:pStyle w:val="Retraitcorpsdetexte"/>
      </w:pPr>
    </w:p>
    <w:p w14:paraId="2D3369E0" w14:textId="51A469A4" w:rsidR="00A12CFA" w:rsidRDefault="00A12CFA" w:rsidP="00A12CFA">
      <w:pPr>
        <w:pStyle w:val="Retraitcorpsdetexte"/>
      </w:pPr>
      <w:r>
        <w:t>Mon journal de travail se trouve dans le dossier JDT.</w:t>
      </w:r>
    </w:p>
    <w:p w14:paraId="0A800767" w14:textId="77777777" w:rsidR="00A12CFA" w:rsidRPr="00A12CFA" w:rsidRDefault="00A12CFA" w:rsidP="00A12CFA">
      <w:pPr>
        <w:pStyle w:val="Retraitcorpsdetexte"/>
        <w:ind w:left="0"/>
      </w:pPr>
    </w:p>
    <w:p w14:paraId="5264BC33" w14:textId="77777777" w:rsidR="007F30AE" w:rsidRDefault="00A3107E" w:rsidP="008E53F9">
      <w:pPr>
        <w:pStyle w:val="Titre2"/>
      </w:pPr>
      <w:bookmarkStart w:id="35" w:name="_Toc183005730"/>
      <w:r>
        <w:t>Bibliographie</w:t>
      </w:r>
      <w:bookmarkEnd w:id="35"/>
    </w:p>
    <w:p w14:paraId="0B477DAF" w14:textId="4163E16A" w:rsidR="00A12CFA" w:rsidRPr="00A12CFA" w:rsidRDefault="00A12CFA" w:rsidP="00A12CFA">
      <w:pPr>
        <w:pStyle w:val="Retraitcorpsdetexte"/>
      </w:pPr>
      <w:r>
        <w:t>Théorie vue en module</w:t>
      </w:r>
    </w:p>
    <w:p w14:paraId="4A4C9F2D" w14:textId="2DB00959" w:rsidR="007F30AE" w:rsidRDefault="007F30AE" w:rsidP="00A12CFA">
      <w:pPr>
        <w:pStyle w:val="Informations"/>
      </w:pPr>
    </w:p>
    <w:p w14:paraId="56E37630" w14:textId="77777777" w:rsidR="00F0369F" w:rsidRDefault="00F0369F" w:rsidP="00A12CFA">
      <w:pPr>
        <w:pStyle w:val="Informations"/>
      </w:pPr>
    </w:p>
    <w:p w14:paraId="2D930584" w14:textId="24C728A8" w:rsidR="00F0369F" w:rsidRDefault="00F0369F" w:rsidP="00F0369F">
      <w:pPr>
        <w:pStyle w:val="Titre2"/>
      </w:pPr>
      <w:r>
        <w:t>Webographie</w:t>
      </w:r>
    </w:p>
    <w:p w14:paraId="0EF90C77" w14:textId="77777777" w:rsidR="00F0369F" w:rsidRDefault="00F0369F" w:rsidP="00F0369F">
      <w:pPr>
        <w:pStyle w:val="Retraitcorpsdetexte"/>
      </w:pPr>
    </w:p>
    <w:p w14:paraId="58D52BB7" w14:textId="3A318DBA" w:rsidR="00F0369F" w:rsidRDefault="001838FF" w:rsidP="001838FF">
      <w:pPr>
        <w:pStyle w:val="Retraitcorpsdetexte"/>
        <w:numPr>
          <w:ilvl w:val="0"/>
          <w:numId w:val="50"/>
        </w:numPr>
      </w:pPr>
      <w:hyperlink r:id="rId32" w:history="1">
        <w:r w:rsidRPr="00812BEF">
          <w:rPr>
            <w:rStyle w:val="Lienhypertexte"/>
          </w:rPr>
          <w:t>https://www.w3schools.com</w:t>
        </w:r>
      </w:hyperlink>
    </w:p>
    <w:p w14:paraId="37CDFE3E" w14:textId="6078ADC2" w:rsidR="001838FF" w:rsidRDefault="001838FF" w:rsidP="001838FF">
      <w:pPr>
        <w:pStyle w:val="Retraitcorpsdetexte"/>
        <w:numPr>
          <w:ilvl w:val="0"/>
          <w:numId w:val="50"/>
        </w:numPr>
      </w:pPr>
      <w:hyperlink r:id="rId33" w:history="1">
        <w:r w:rsidRPr="00812BEF">
          <w:rPr>
            <w:rStyle w:val="Lienhypertexte"/>
          </w:rPr>
          <w:t>https://www.mysql.com/</w:t>
        </w:r>
      </w:hyperlink>
    </w:p>
    <w:p w14:paraId="15C0328B" w14:textId="51741D96" w:rsidR="001838FF" w:rsidRDefault="001838FF" w:rsidP="001838FF">
      <w:pPr>
        <w:pStyle w:val="Retraitcorpsdetexte"/>
        <w:numPr>
          <w:ilvl w:val="0"/>
          <w:numId w:val="50"/>
        </w:numPr>
      </w:pPr>
      <w:hyperlink r:id="rId34" w:history="1">
        <w:r w:rsidRPr="00812BEF">
          <w:rPr>
            <w:rStyle w:val="Lienhypertexte"/>
          </w:rPr>
          <w:t>https://www.mockaroo.com/</w:t>
        </w:r>
      </w:hyperlink>
    </w:p>
    <w:p w14:paraId="057CB423" w14:textId="2A322763" w:rsidR="001838FF" w:rsidRPr="00F0369F" w:rsidRDefault="001838FF" w:rsidP="001838FF">
      <w:pPr>
        <w:pStyle w:val="Retraitcorpsdetexte"/>
        <w:numPr>
          <w:ilvl w:val="0"/>
          <w:numId w:val="50"/>
        </w:numPr>
      </w:pPr>
    </w:p>
    <w:sectPr w:rsidR="001838FF" w:rsidRPr="00F0369F" w:rsidSect="00D160DD">
      <w:headerReference w:type="default" r:id="rId35"/>
      <w:footerReference w:type="default" r:id="rId3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65F4" w14:textId="77777777" w:rsidR="00C16CAF" w:rsidRDefault="00C16CAF">
      <w:r>
        <w:separator/>
      </w:r>
    </w:p>
  </w:endnote>
  <w:endnote w:type="continuationSeparator" w:id="0">
    <w:p w14:paraId="61DDBA7C" w14:textId="77777777" w:rsidR="00C16CAF" w:rsidRDefault="00C16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14:paraId="2E7B05E5" w14:textId="77777777" w:rsidTr="00E52B61">
      <w:trPr>
        <w:trHeight w:hRule="exact" w:val="227"/>
        <w:jc w:val="center"/>
      </w:trPr>
      <w:tc>
        <w:tcPr>
          <w:tcW w:w="3510" w:type="dxa"/>
          <w:vAlign w:val="center"/>
        </w:tcPr>
        <w:p w14:paraId="6143AD86" w14:textId="77777777" w:rsidR="00AA4393" w:rsidRDefault="00AA4393" w:rsidP="00742484">
          <w:pPr>
            <w:pStyle w:val="-Pieddepage"/>
          </w:pPr>
          <w:r w:rsidRPr="00742484">
            <w:t>Auteur</w:t>
          </w:r>
          <w:r w:rsidRPr="00000197">
            <w:rPr>
              <w:rFonts w:cs="Arial"/>
              <w:szCs w:val="16"/>
            </w:rPr>
            <w:t> :</w:t>
          </w:r>
          <w:fldSimple w:instr=" AUTHOR   \* MERGEFORMAT ">
            <w:r w:rsidR="004D3BDA" w:rsidRPr="004D3BDA">
              <w:rPr>
                <w:rFonts w:cs="Arial"/>
                <w:noProof/>
                <w:szCs w:val="16"/>
              </w:rPr>
              <w:t>César Maxime</w:t>
            </w:r>
            <w:r w:rsidR="004D3BDA">
              <w:rPr>
                <w:noProof/>
              </w:rPr>
              <w:t xml:space="preserve"> Klein</w:t>
            </w:r>
          </w:fldSimple>
        </w:p>
        <w:p w14:paraId="7C64D929" w14:textId="77777777" w:rsidR="00AA4393" w:rsidRPr="00000197" w:rsidRDefault="00AA4393" w:rsidP="002D7D46">
          <w:pPr>
            <w:pStyle w:val="-Pieddepage"/>
            <w:rPr>
              <w:rFonts w:cs="Arial"/>
              <w:szCs w:val="16"/>
            </w:rPr>
          </w:pPr>
        </w:p>
      </w:tc>
      <w:tc>
        <w:tcPr>
          <w:tcW w:w="2680" w:type="dxa"/>
          <w:vAlign w:val="center"/>
        </w:tcPr>
        <w:p w14:paraId="43EBFC92" w14:textId="77777777" w:rsidR="00AA4393" w:rsidRPr="00000197" w:rsidRDefault="00AA4393" w:rsidP="00955930">
          <w:pPr>
            <w:pStyle w:val="-Pieddepage"/>
            <w:jc w:val="center"/>
            <w:rPr>
              <w:rFonts w:cs="Arial"/>
              <w:szCs w:val="16"/>
            </w:rPr>
          </w:pPr>
        </w:p>
      </w:tc>
      <w:tc>
        <w:tcPr>
          <w:tcW w:w="3096" w:type="dxa"/>
          <w:vAlign w:val="center"/>
        </w:tcPr>
        <w:p w14:paraId="4F453E7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D3BDA">
            <w:rPr>
              <w:rFonts w:cs="Arial"/>
              <w:noProof/>
              <w:szCs w:val="16"/>
            </w:rPr>
            <w:t>06.11.2024</w:t>
          </w:r>
          <w:r w:rsidR="00A65F0B">
            <w:rPr>
              <w:rFonts w:cs="Arial"/>
              <w:szCs w:val="16"/>
            </w:rPr>
            <w:fldChar w:fldCharType="end"/>
          </w:r>
        </w:p>
      </w:tc>
    </w:tr>
    <w:tr w:rsidR="00AA4393" w:rsidRPr="00000197" w14:paraId="41BC89C9" w14:textId="77777777" w:rsidTr="00E52B61">
      <w:trPr>
        <w:jc w:val="center"/>
      </w:trPr>
      <w:tc>
        <w:tcPr>
          <w:tcW w:w="3510" w:type="dxa"/>
          <w:vAlign w:val="center"/>
        </w:tcPr>
        <w:p w14:paraId="409DFCC8"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7F74F4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5A97A1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D3BDA">
            <w:rPr>
              <w:rFonts w:cs="Arial"/>
              <w:noProof/>
              <w:szCs w:val="16"/>
            </w:rPr>
            <w:t>04.09.2009 15:21</w:t>
          </w:r>
          <w:r w:rsidR="00A65F0B">
            <w:rPr>
              <w:rFonts w:cs="Arial"/>
              <w:szCs w:val="16"/>
            </w:rPr>
            <w:fldChar w:fldCharType="end"/>
          </w:r>
        </w:p>
      </w:tc>
    </w:tr>
    <w:tr w:rsidR="00AA4393" w:rsidRPr="00000197" w14:paraId="76FEA691" w14:textId="77777777" w:rsidTr="00E52B61">
      <w:trPr>
        <w:jc w:val="center"/>
      </w:trPr>
      <w:tc>
        <w:tcPr>
          <w:tcW w:w="3510" w:type="dxa"/>
          <w:vAlign w:val="center"/>
        </w:tcPr>
        <w:p w14:paraId="78FEB2EA" w14:textId="002805DA"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4D3BDA" w:rsidRPr="004D3BDA">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B5C91">
            <w:rPr>
              <w:rFonts w:cs="Arial"/>
              <w:noProof/>
              <w:szCs w:val="16"/>
            </w:rPr>
            <w:t>18.12.2024 11:41</w:t>
          </w:r>
          <w:r w:rsidR="00A65F0B">
            <w:rPr>
              <w:rFonts w:cs="Arial"/>
              <w:szCs w:val="16"/>
            </w:rPr>
            <w:fldChar w:fldCharType="end"/>
          </w:r>
        </w:p>
      </w:tc>
      <w:tc>
        <w:tcPr>
          <w:tcW w:w="5776" w:type="dxa"/>
          <w:gridSpan w:val="2"/>
          <w:vAlign w:val="center"/>
        </w:tcPr>
        <w:p w14:paraId="5E22C579" w14:textId="77777777" w:rsidR="00AA4393" w:rsidRPr="00000197" w:rsidRDefault="00000000" w:rsidP="00955930">
          <w:pPr>
            <w:pStyle w:val="-Pieddepage"/>
            <w:jc w:val="right"/>
            <w:rPr>
              <w:rFonts w:cs="Arial"/>
              <w:szCs w:val="16"/>
            </w:rPr>
          </w:pPr>
          <w:fldSimple w:instr=" FILENAME  \* FirstCap  \* MERGEFORMAT ">
            <w:r w:rsidR="004D3BDA" w:rsidRPr="004D3BDA">
              <w:rPr>
                <w:rFonts w:cs="Arial"/>
                <w:noProof/>
                <w:szCs w:val="16"/>
              </w:rPr>
              <w:t>Document1</w:t>
            </w:r>
          </w:fldSimple>
        </w:p>
      </w:tc>
    </w:tr>
  </w:tbl>
  <w:p w14:paraId="2249134C"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55EC" w14:textId="77777777" w:rsidR="00C16CAF" w:rsidRDefault="00C16CAF">
      <w:r>
        <w:separator/>
      </w:r>
    </w:p>
  </w:footnote>
  <w:footnote w:type="continuationSeparator" w:id="0">
    <w:p w14:paraId="31BED682" w14:textId="77777777" w:rsidR="00C16CAF" w:rsidRDefault="00C16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0DBFE20" w14:textId="77777777">
      <w:trPr>
        <w:trHeight w:val="536"/>
        <w:jc w:val="center"/>
      </w:trPr>
      <w:tc>
        <w:tcPr>
          <w:tcW w:w="2445" w:type="dxa"/>
          <w:vAlign w:val="center"/>
        </w:tcPr>
        <w:p w14:paraId="00035DFD" w14:textId="77777777" w:rsidR="00AA4393" w:rsidRDefault="00AA4393" w:rsidP="00E12AE5">
          <w:pPr>
            <w:pStyle w:val="ETML"/>
          </w:pPr>
          <w:r w:rsidRPr="00B4738A">
            <w:t>ETML</w:t>
          </w:r>
        </w:p>
      </w:tc>
      <w:tc>
        <w:tcPr>
          <w:tcW w:w="4560" w:type="dxa"/>
          <w:vAlign w:val="center"/>
        </w:tcPr>
        <w:p w14:paraId="1C3970E1" w14:textId="77777777" w:rsidR="00AA4393" w:rsidRPr="00B4738A" w:rsidRDefault="00AA4393" w:rsidP="00B4738A"/>
      </w:tc>
      <w:tc>
        <w:tcPr>
          <w:tcW w:w="2283" w:type="dxa"/>
          <w:vAlign w:val="center"/>
        </w:tcPr>
        <w:p w14:paraId="62AC2388" w14:textId="77777777" w:rsidR="00AA4393" w:rsidRDefault="00AA4393" w:rsidP="001D72BA">
          <w:pPr>
            <w:pStyle w:val="En-tte"/>
            <w:jc w:val="right"/>
          </w:pPr>
          <w:r>
            <w:rPr>
              <w:noProof/>
            </w:rPr>
            <w:drawing>
              <wp:inline distT="0" distB="0" distL="0" distR="0" wp14:anchorId="14F98FF7" wp14:editId="4514A61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2B0C80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AAF7BE0"/>
    <w:multiLevelType w:val="hybridMultilevel"/>
    <w:tmpl w:val="7C961F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EF01B87"/>
    <w:multiLevelType w:val="hybridMultilevel"/>
    <w:tmpl w:val="8E166D14"/>
    <w:lvl w:ilvl="0" w:tplc="DA9C4084">
      <w:start w:val="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5553A17"/>
    <w:multiLevelType w:val="hybridMultilevel"/>
    <w:tmpl w:val="2B106D04"/>
    <w:lvl w:ilvl="0" w:tplc="0D54AF78">
      <w:start w:val="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94537200">
    <w:abstractNumId w:val="11"/>
  </w:num>
  <w:num w:numId="2" w16cid:durableId="1118111804">
    <w:abstractNumId w:val="18"/>
  </w:num>
  <w:num w:numId="3" w16cid:durableId="2121021963">
    <w:abstractNumId w:val="15"/>
  </w:num>
  <w:num w:numId="4" w16cid:durableId="1380014412">
    <w:abstractNumId w:val="37"/>
  </w:num>
  <w:num w:numId="5" w16cid:durableId="1371611292">
    <w:abstractNumId w:val="37"/>
  </w:num>
  <w:num w:numId="6" w16cid:durableId="412246437">
    <w:abstractNumId w:val="15"/>
  </w:num>
  <w:num w:numId="7" w16cid:durableId="2102293922">
    <w:abstractNumId w:val="15"/>
  </w:num>
  <w:num w:numId="8" w16cid:durableId="1966425333">
    <w:abstractNumId w:val="15"/>
  </w:num>
  <w:num w:numId="9" w16cid:durableId="510216084">
    <w:abstractNumId w:val="15"/>
  </w:num>
  <w:num w:numId="10" w16cid:durableId="954947312">
    <w:abstractNumId w:val="37"/>
  </w:num>
  <w:num w:numId="11" w16cid:durableId="796139537">
    <w:abstractNumId w:val="15"/>
  </w:num>
  <w:num w:numId="12" w16cid:durableId="1712149823">
    <w:abstractNumId w:val="22"/>
  </w:num>
  <w:num w:numId="13" w16cid:durableId="2016569517">
    <w:abstractNumId w:val="21"/>
  </w:num>
  <w:num w:numId="14" w16cid:durableId="461311396">
    <w:abstractNumId w:val="19"/>
  </w:num>
  <w:num w:numId="15" w16cid:durableId="2051613387">
    <w:abstractNumId w:val="16"/>
  </w:num>
  <w:num w:numId="16" w16cid:durableId="251473439">
    <w:abstractNumId w:val="34"/>
  </w:num>
  <w:num w:numId="17" w16cid:durableId="1255168196">
    <w:abstractNumId w:val="28"/>
  </w:num>
  <w:num w:numId="18" w16cid:durableId="2014603508">
    <w:abstractNumId w:val="43"/>
  </w:num>
  <w:num w:numId="19" w16cid:durableId="751002123">
    <w:abstractNumId w:val="41"/>
  </w:num>
  <w:num w:numId="20" w16cid:durableId="1478690121">
    <w:abstractNumId w:val="10"/>
  </w:num>
  <w:num w:numId="21" w16cid:durableId="1612669188">
    <w:abstractNumId w:val="38"/>
  </w:num>
  <w:num w:numId="22" w16cid:durableId="1590771817">
    <w:abstractNumId w:val="27"/>
  </w:num>
  <w:num w:numId="23" w16cid:durableId="832600932">
    <w:abstractNumId w:val="25"/>
  </w:num>
  <w:num w:numId="24" w16cid:durableId="1305968018">
    <w:abstractNumId w:val="13"/>
  </w:num>
  <w:num w:numId="25" w16cid:durableId="334262243">
    <w:abstractNumId w:val="17"/>
  </w:num>
  <w:num w:numId="26" w16cid:durableId="1445613303">
    <w:abstractNumId w:val="12"/>
  </w:num>
  <w:num w:numId="27" w16cid:durableId="1736783701">
    <w:abstractNumId w:val="33"/>
  </w:num>
  <w:num w:numId="28" w16cid:durableId="943805636">
    <w:abstractNumId w:val="36"/>
  </w:num>
  <w:num w:numId="29" w16cid:durableId="1914385492">
    <w:abstractNumId w:val="30"/>
  </w:num>
  <w:num w:numId="30" w16cid:durableId="1630936602">
    <w:abstractNumId w:val="32"/>
  </w:num>
  <w:num w:numId="31" w16cid:durableId="167406092">
    <w:abstractNumId w:val="40"/>
  </w:num>
  <w:num w:numId="32" w16cid:durableId="1904754801">
    <w:abstractNumId w:val="8"/>
  </w:num>
  <w:num w:numId="33" w16cid:durableId="1476482256">
    <w:abstractNumId w:val="3"/>
  </w:num>
  <w:num w:numId="34" w16cid:durableId="209194598">
    <w:abstractNumId w:val="2"/>
  </w:num>
  <w:num w:numId="35" w16cid:durableId="909922408">
    <w:abstractNumId w:val="1"/>
  </w:num>
  <w:num w:numId="36" w16cid:durableId="869954908">
    <w:abstractNumId w:val="0"/>
  </w:num>
  <w:num w:numId="37" w16cid:durableId="2099713640">
    <w:abstractNumId w:val="9"/>
  </w:num>
  <w:num w:numId="38" w16cid:durableId="1549216948">
    <w:abstractNumId w:val="7"/>
  </w:num>
  <w:num w:numId="39" w16cid:durableId="171263624">
    <w:abstractNumId w:val="6"/>
  </w:num>
  <w:num w:numId="40" w16cid:durableId="406615959">
    <w:abstractNumId w:val="5"/>
  </w:num>
  <w:num w:numId="41" w16cid:durableId="743571518">
    <w:abstractNumId w:val="4"/>
  </w:num>
  <w:num w:numId="42" w16cid:durableId="1420369632">
    <w:abstractNumId w:val="29"/>
  </w:num>
  <w:num w:numId="43" w16cid:durableId="831259299">
    <w:abstractNumId w:val="26"/>
  </w:num>
  <w:num w:numId="44" w16cid:durableId="209614878">
    <w:abstractNumId w:val="42"/>
  </w:num>
  <w:num w:numId="45" w16cid:durableId="227963420">
    <w:abstractNumId w:val="14"/>
  </w:num>
  <w:num w:numId="46" w16cid:durableId="1731925407">
    <w:abstractNumId w:val="23"/>
  </w:num>
  <w:num w:numId="47" w16cid:durableId="33971451">
    <w:abstractNumId w:val="35"/>
  </w:num>
  <w:num w:numId="48" w16cid:durableId="803161638">
    <w:abstractNumId w:val="20"/>
  </w:num>
  <w:num w:numId="49" w16cid:durableId="1660037358">
    <w:abstractNumId w:val="31"/>
  </w:num>
  <w:num w:numId="50" w16cid:durableId="244606749">
    <w:abstractNumId w:val="39"/>
  </w:num>
  <w:num w:numId="51" w16cid:durableId="919100413">
    <w:abstractNumId w:val="24"/>
  </w:num>
  <w:num w:numId="52" w16cid:durableId="12402176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154918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608310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DA"/>
    <w:rsid w:val="00000197"/>
    <w:rsid w:val="00010B9A"/>
    <w:rsid w:val="0001209F"/>
    <w:rsid w:val="00020279"/>
    <w:rsid w:val="00021D00"/>
    <w:rsid w:val="000316F0"/>
    <w:rsid w:val="00044099"/>
    <w:rsid w:val="00045A82"/>
    <w:rsid w:val="00055DB3"/>
    <w:rsid w:val="00063F97"/>
    <w:rsid w:val="00065971"/>
    <w:rsid w:val="00067419"/>
    <w:rsid w:val="00086114"/>
    <w:rsid w:val="000A1B63"/>
    <w:rsid w:val="000A7B4A"/>
    <w:rsid w:val="000B6BE0"/>
    <w:rsid w:val="000E685C"/>
    <w:rsid w:val="000E7483"/>
    <w:rsid w:val="000F22B9"/>
    <w:rsid w:val="000F381C"/>
    <w:rsid w:val="0010591C"/>
    <w:rsid w:val="00111811"/>
    <w:rsid w:val="00114120"/>
    <w:rsid w:val="00146BF7"/>
    <w:rsid w:val="001475AB"/>
    <w:rsid w:val="0015167D"/>
    <w:rsid w:val="00152A26"/>
    <w:rsid w:val="001764CE"/>
    <w:rsid w:val="00183417"/>
    <w:rsid w:val="001838FF"/>
    <w:rsid w:val="001C454D"/>
    <w:rsid w:val="001D4577"/>
    <w:rsid w:val="001D72BA"/>
    <w:rsid w:val="001F2420"/>
    <w:rsid w:val="001F5C82"/>
    <w:rsid w:val="001F6EEB"/>
    <w:rsid w:val="002770F3"/>
    <w:rsid w:val="002951BD"/>
    <w:rsid w:val="00297E2A"/>
    <w:rsid w:val="002A2E47"/>
    <w:rsid w:val="002B6893"/>
    <w:rsid w:val="002C6634"/>
    <w:rsid w:val="002D7D46"/>
    <w:rsid w:val="002F038B"/>
    <w:rsid w:val="003046AD"/>
    <w:rsid w:val="00310160"/>
    <w:rsid w:val="0031563E"/>
    <w:rsid w:val="0034172E"/>
    <w:rsid w:val="003622AB"/>
    <w:rsid w:val="0037071E"/>
    <w:rsid w:val="00381D45"/>
    <w:rsid w:val="00387E00"/>
    <w:rsid w:val="003E018B"/>
    <w:rsid w:val="003E32B9"/>
    <w:rsid w:val="003F1870"/>
    <w:rsid w:val="00407333"/>
    <w:rsid w:val="0040782E"/>
    <w:rsid w:val="004202D8"/>
    <w:rsid w:val="004206A2"/>
    <w:rsid w:val="0043666E"/>
    <w:rsid w:val="00436B90"/>
    <w:rsid w:val="00454074"/>
    <w:rsid w:val="004962C9"/>
    <w:rsid w:val="004B491D"/>
    <w:rsid w:val="004C6BBA"/>
    <w:rsid w:val="004D08EE"/>
    <w:rsid w:val="004D3BDA"/>
    <w:rsid w:val="004D5266"/>
    <w:rsid w:val="00505421"/>
    <w:rsid w:val="0052224B"/>
    <w:rsid w:val="005328B0"/>
    <w:rsid w:val="0054054F"/>
    <w:rsid w:val="00542CE3"/>
    <w:rsid w:val="00545179"/>
    <w:rsid w:val="00552D07"/>
    <w:rsid w:val="00553738"/>
    <w:rsid w:val="0055647F"/>
    <w:rsid w:val="00556AA9"/>
    <w:rsid w:val="00571E4B"/>
    <w:rsid w:val="00574085"/>
    <w:rsid w:val="005926D0"/>
    <w:rsid w:val="005B27EF"/>
    <w:rsid w:val="005B5C91"/>
    <w:rsid w:val="005C11D8"/>
    <w:rsid w:val="005E6192"/>
    <w:rsid w:val="005E6B56"/>
    <w:rsid w:val="00615583"/>
    <w:rsid w:val="00645760"/>
    <w:rsid w:val="0065481C"/>
    <w:rsid w:val="00656974"/>
    <w:rsid w:val="006902A9"/>
    <w:rsid w:val="006951BC"/>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7F6A5F"/>
    <w:rsid w:val="00807F84"/>
    <w:rsid w:val="0081740D"/>
    <w:rsid w:val="00845304"/>
    <w:rsid w:val="008468C8"/>
    <w:rsid w:val="00851A5E"/>
    <w:rsid w:val="00853E81"/>
    <w:rsid w:val="0086047C"/>
    <w:rsid w:val="00891718"/>
    <w:rsid w:val="008A464B"/>
    <w:rsid w:val="008B58EF"/>
    <w:rsid w:val="008C40C0"/>
    <w:rsid w:val="008D55CF"/>
    <w:rsid w:val="008E05FB"/>
    <w:rsid w:val="008E13F2"/>
    <w:rsid w:val="008E53F9"/>
    <w:rsid w:val="008F5E5B"/>
    <w:rsid w:val="00902523"/>
    <w:rsid w:val="0090391B"/>
    <w:rsid w:val="00903FEF"/>
    <w:rsid w:val="009142E2"/>
    <w:rsid w:val="00915B27"/>
    <w:rsid w:val="00920F4E"/>
    <w:rsid w:val="009211D9"/>
    <w:rsid w:val="009250B0"/>
    <w:rsid w:val="009265A8"/>
    <w:rsid w:val="0093016E"/>
    <w:rsid w:val="00932149"/>
    <w:rsid w:val="00934E66"/>
    <w:rsid w:val="009440AB"/>
    <w:rsid w:val="00955930"/>
    <w:rsid w:val="00961794"/>
    <w:rsid w:val="0099022A"/>
    <w:rsid w:val="00996594"/>
    <w:rsid w:val="009B009E"/>
    <w:rsid w:val="009B190E"/>
    <w:rsid w:val="009B355C"/>
    <w:rsid w:val="009B6FDC"/>
    <w:rsid w:val="009D1A69"/>
    <w:rsid w:val="009D480B"/>
    <w:rsid w:val="009F75DD"/>
    <w:rsid w:val="00A12CFA"/>
    <w:rsid w:val="00A3107E"/>
    <w:rsid w:val="00A57AE5"/>
    <w:rsid w:val="00A65F0B"/>
    <w:rsid w:val="00A706B7"/>
    <w:rsid w:val="00AA4393"/>
    <w:rsid w:val="00AB1CA6"/>
    <w:rsid w:val="00AD66E3"/>
    <w:rsid w:val="00AE282D"/>
    <w:rsid w:val="00AF55CC"/>
    <w:rsid w:val="00AF58E1"/>
    <w:rsid w:val="00B147A7"/>
    <w:rsid w:val="00B20D38"/>
    <w:rsid w:val="00B241D2"/>
    <w:rsid w:val="00B25FC5"/>
    <w:rsid w:val="00B33505"/>
    <w:rsid w:val="00B353C0"/>
    <w:rsid w:val="00B40A8E"/>
    <w:rsid w:val="00B44A78"/>
    <w:rsid w:val="00B4738A"/>
    <w:rsid w:val="00B612B2"/>
    <w:rsid w:val="00B64C66"/>
    <w:rsid w:val="00B95CAE"/>
    <w:rsid w:val="00B95EC5"/>
    <w:rsid w:val="00B96AA1"/>
    <w:rsid w:val="00BA56D2"/>
    <w:rsid w:val="00BA7DF1"/>
    <w:rsid w:val="00BD5316"/>
    <w:rsid w:val="00BD773C"/>
    <w:rsid w:val="00BE185C"/>
    <w:rsid w:val="00BF7A15"/>
    <w:rsid w:val="00C16CAF"/>
    <w:rsid w:val="00C20939"/>
    <w:rsid w:val="00C329D7"/>
    <w:rsid w:val="00C33C51"/>
    <w:rsid w:val="00C90570"/>
    <w:rsid w:val="00CB712D"/>
    <w:rsid w:val="00CD1A2D"/>
    <w:rsid w:val="00D14587"/>
    <w:rsid w:val="00D15AE6"/>
    <w:rsid w:val="00D160DD"/>
    <w:rsid w:val="00D174BC"/>
    <w:rsid w:val="00D26536"/>
    <w:rsid w:val="00D275C6"/>
    <w:rsid w:val="00D405C9"/>
    <w:rsid w:val="00D64B85"/>
    <w:rsid w:val="00D64F19"/>
    <w:rsid w:val="00D82BEB"/>
    <w:rsid w:val="00D84E60"/>
    <w:rsid w:val="00DB1DCD"/>
    <w:rsid w:val="00E015B8"/>
    <w:rsid w:val="00E1012A"/>
    <w:rsid w:val="00E12AE5"/>
    <w:rsid w:val="00E416AC"/>
    <w:rsid w:val="00E41BC2"/>
    <w:rsid w:val="00E52B61"/>
    <w:rsid w:val="00E61B66"/>
    <w:rsid w:val="00E658ED"/>
    <w:rsid w:val="00E81328"/>
    <w:rsid w:val="00EA33F4"/>
    <w:rsid w:val="00EC677D"/>
    <w:rsid w:val="00ED16B1"/>
    <w:rsid w:val="00ED6F41"/>
    <w:rsid w:val="00ED6F46"/>
    <w:rsid w:val="00EE16F0"/>
    <w:rsid w:val="00EE431D"/>
    <w:rsid w:val="00EE4EC4"/>
    <w:rsid w:val="00EE55F0"/>
    <w:rsid w:val="00EF4143"/>
    <w:rsid w:val="00F0369F"/>
    <w:rsid w:val="00F1003D"/>
    <w:rsid w:val="00F512A6"/>
    <w:rsid w:val="00F62DDD"/>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19181"/>
  <w15:docId w15:val="{B542D4C1-4033-4C2E-A16C-5FFDC6E4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EA33F4"/>
    <w:pPr>
      <w:tabs>
        <w:tab w:val="clear" w:pos="4395"/>
      </w:tabs>
      <w:spacing w:after="0"/>
      <w:ind w:left="0"/>
      <w:jc w:val="left"/>
    </w:pPr>
    <w:rPr>
      <w:rFonts w:ascii="Arial" w:hAnsi="Arial"/>
      <w:b/>
      <w:caps/>
      <w:sz w:val="22"/>
      <w:szCs w:val="22"/>
      <w:lang w:val="fr-FR" w:eastAsia="fr-FR"/>
    </w:rPr>
  </w:style>
  <w:style w:type="character" w:customStyle="1" w:styleId="NOMCar">
    <w:name w:val="NOM Car"/>
    <w:basedOn w:val="CorpsdetexteCar"/>
    <w:link w:val="NOM"/>
    <w:rsid w:val="00EA33F4"/>
    <w:rPr>
      <w:rFonts w:ascii="Arial" w:hAnsi="Arial"/>
      <w:b/>
      <w:caps/>
      <w:sz w:val="22"/>
      <w:szCs w:val="22"/>
      <w:lang w:val="fr-FR" w:eastAsia="fr-FR"/>
    </w:rPr>
  </w:style>
  <w:style w:type="character" w:styleId="Mentionnonrsolue">
    <w:name w:val="Unresolved Mention"/>
    <w:basedOn w:val="Policepardfaut"/>
    <w:uiPriority w:val="99"/>
    <w:semiHidden/>
    <w:unhideWhenUsed/>
    <w:rsid w:val="00183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www.mockaroo.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mysql.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w3schools.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260</TotalTime>
  <Pages>16</Pages>
  <Words>1835</Words>
  <Characters>10094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11906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César Maxime Klein</dc:creator>
  <cp:lastModifiedBy>César Maxime Klein</cp:lastModifiedBy>
  <cp:revision>27</cp:revision>
  <cp:lastPrinted>2009-09-04T13:21:00Z</cp:lastPrinted>
  <dcterms:created xsi:type="dcterms:W3CDTF">2024-11-06T12:47:00Z</dcterms:created>
  <dcterms:modified xsi:type="dcterms:W3CDTF">2024-12-18T15:24:00Z</dcterms:modified>
</cp:coreProperties>
</file>